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1301" w14:textId="05C1CB01" w:rsidR="005D6365" w:rsidRPr="00807B65" w:rsidRDefault="00080C32" w:rsidP="00334248">
      <w:pPr>
        <w:contextualSpacing/>
        <w:jc w:val="center"/>
        <w:rPr>
          <w:rFonts w:ascii="Times New Roman" w:hAnsi="Times New Roman" w:cs="Times New Roman"/>
          <w:b/>
          <w:bCs/>
          <w:sz w:val="24"/>
          <w:szCs w:val="24"/>
        </w:rPr>
      </w:pPr>
      <w:r w:rsidRPr="00080C32">
        <w:rPr>
          <w:rFonts w:ascii="Times New Roman" w:hAnsi="Times New Roman" w:cs="Times New Roman"/>
          <w:b/>
          <w:bCs/>
          <w:sz w:val="24"/>
          <w:szCs w:val="24"/>
        </w:rPr>
        <w:t>3-4 Journal: Product Owner</w:t>
      </w:r>
    </w:p>
    <w:p w14:paraId="6AD3CB54" w14:textId="77777777" w:rsidR="005D6365" w:rsidRDefault="005D6365" w:rsidP="005D6365">
      <w:pPr>
        <w:contextualSpacing/>
        <w:jc w:val="center"/>
        <w:rPr>
          <w:rFonts w:ascii="Times New Roman" w:hAnsi="Times New Roman" w:cs="Times New Roman"/>
          <w:b/>
          <w:bCs/>
          <w:sz w:val="24"/>
          <w:szCs w:val="24"/>
        </w:rPr>
      </w:pPr>
    </w:p>
    <w:p w14:paraId="5A2C37AC" w14:textId="77777777" w:rsidR="005D6365" w:rsidRDefault="005D6365" w:rsidP="005D6365">
      <w:pPr>
        <w:contextualSpacing/>
        <w:jc w:val="center"/>
        <w:rPr>
          <w:rFonts w:ascii="Times New Roman" w:hAnsi="Times New Roman" w:cs="Times New Roman"/>
          <w:b/>
          <w:bCs/>
          <w:sz w:val="24"/>
          <w:szCs w:val="24"/>
        </w:rPr>
      </w:pPr>
    </w:p>
    <w:p w14:paraId="558B02EA" w14:textId="77777777" w:rsidR="00E41BD8" w:rsidRDefault="00E41BD8" w:rsidP="005D6365">
      <w:pPr>
        <w:contextualSpacing/>
        <w:jc w:val="center"/>
        <w:rPr>
          <w:rFonts w:ascii="Times New Roman" w:hAnsi="Times New Roman" w:cs="Times New Roman"/>
          <w:b/>
          <w:bCs/>
          <w:sz w:val="24"/>
          <w:szCs w:val="24"/>
        </w:rPr>
      </w:pPr>
    </w:p>
    <w:p w14:paraId="647961C4" w14:textId="77777777" w:rsidR="00E41BD8" w:rsidRDefault="00E41BD8" w:rsidP="005D6365">
      <w:pPr>
        <w:contextualSpacing/>
        <w:jc w:val="center"/>
        <w:rPr>
          <w:rFonts w:ascii="Times New Roman" w:hAnsi="Times New Roman" w:cs="Times New Roman"/>
          <w:b/>
          <w:bCs/>
          <w:sz w:val="24"/>
          <w:szCs w:val="24"/>
        </w:rPr>
      </w:pPr>
    </w:p>
    <w:p w14:paraId="1DA2ABB6" w14:textId="77777777" w:rsidR="00E41BD8" w:rsidRDefault="00E41BD8" w:rsidP="005D6365">
      <w:pPr>
        <w:contextualSpacing/>
        <w:jc w:val="center"/>
        <w:rPr>
          <w:rFonts w:ascii="Times New Roman" w:hAnsi="Times New Roman" w:cs="Times New Roman"/>
          <w:b/>
          <w:bCs/>
          <w:sz w:val="24"/>
          <w:szCs w:val="24"/>
        </w:rPr>
      </w:pPr>
    </w:p>
    <w:p w14:paraId="6D609986" w14:textId="1141977E" w:rsidR="005D6365" w:rsidRDefault="005D6365" w:rsidP="00DF1FA2">
      <w:pPr>
        <w:contextualSpacing/>
        <w:rPr>
          <w:rFonts w:ascii="Times New Roman" w:hAnsi="Times New Roman" w:cs="Times New Roman"/>
          <w:b/>
          <w:bCs/>
          <w:sz w:val="24"/>
          <w:szCs w:val="24"/>
        </w:rPr>
      </w:pPr>
    </w:p>
    <w:p w14:paraId="7B8A94F1" w14:textId="5833F18F" w:rsidR="00504C67" w:rsidRDefault="00504C67" w:rsidP="005D6365">
      <w:pPr>
        <w:contextualSpacing/>
        <w:jc w:val="center"/>
        <w:rPr>
          <w:rFonts w:ascii="Times New Roman" w:hAnsi="Times New Roman" w:cs="Times New Roman"/>
          <w:sz w:val="24"/>
          <w:szCs w:val="24"/>
        </w:rPr>
      </w:pPr>
      <w:r>
        <w:rPr>
          <w:rFonts w:ascii="Times New Roman" w:hAnsi="Times New Roman" w:cs="Times New Roman"/>
          <w:sz w:val="24"/>
          <w:szCs w:val="24"/>
        </w:rPr>
        <w:t>Christopher King</w:t>
      </w:r>
    </w:p>
    <w:p w14:paraId="2DEE93EE" w14:textId="7664902C" w:rsidR="005D6365" w:rsidRDefault="005D6365" w:rsidP="005D6365">
      <w:pPr>
        <w:contextualSpacing/>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565698D7" w14:textId="77777777" w:rsidR="00E87149" w:rsidRDefault="00E87149" w:rsidP="00E87149">
      <w:pPr>
        <w:contextualSpacing/>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5C9A6078" w14:textId="77777777" w:rsidR="00364208" w:rsidRDefault="00364208" w:rsidP="00364208">
      <w:pPr>
        <w:contextualSpacing/>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Rangitsch</w:t>
      </w:r>
      <w:proofErr w:type="spellEnd"/>
    </w:p>
    <w:p w14:paraId="26C64F31" w14:textId="2669E025" w:rsidR="003A6972" w:rsidRDefault="004828F9" w:rsidP="005D6365">
      <w:pPr>
        <w:contextualSpacing/>
        <w:jc w:val="center"/>
        <w:rPr>
          <w:rFonts w:ascii="Times New Roman" w:hAnsi="Times New Roman" w:cs="Times New Roman"/>
          <w:sz w:val="24"/>
          <w:szCs w:val="24"/>
        </w:rPr>
      </w:pPr>
      <w:r>
        <w:rPr>
          <w:rFonts w:ascii="Times New Roman" w:hAnsi="Times New Roman" w:cs="Times New Roman"/>
          <w:sz w:val="24"/>
          <w:szCs w:val="24"/>
        </w:rPr>
        <w:t>July 16</w:t>
      </w:r>
      <w:r w:rsidRPr="004828F9">
        <w:rPr>
          <w:rFonts w:ascii="Times New Roman" w:hAnsi="Times New Roman" w:cs="Times New Roman"/>
          <w:sz w:val="24"/>
          <w:szCs w:val="24"/>
          <w:vertAlign w:val="superscript"/>
        </w:rPr>
        <w:t>th</w:t>
      </w:r>
      <w:r>
        <w:rPr>
          <w:rFonts w:ascii="Times New Roman" w:hAnsi="Times New Roman" w:cs="Times New Roman"/>
          <w:sz w:val="24"/>
          <w:szCs w:val="24"/>
        </w:rPr>
        <w:t>, 2023</w:t>
      </w:r>
    </w:p>
    <w:p w14:paraId="5DB5416D" w14:textId="0D9BE218" w:rsidR="00E41BD8" w:rsidRDefault="00E41BD8">
      <w:pPr>
        <w:rPr>
          <w:rFonts w:ascii="Times New Roman" w:hAnsi="Times New Roman" w:cs="Times New Roman"/>
          <w:sz w:val="24"/>
          <w:szCs w:val="24"/>
        </w:rPr>
      </w:pPr>
      <w:r>
        <w:rPr>
          <w:rFonts w:ascii="Times New Roman" w:hAnsi="Times New Roman" w:cs="Times New Roman"/>
          <w:sz w:val="24"/>
          <w:szCs w:val="24"/>
        </w:rPr>
        <w:br w:type="page"/>
      </w:r>
    </w:p>
    <w:p w14:paraId="032A283D" w14:textId="77777777" w:rsidR="003973B8" w:rsidRDefault="003973B8" w:rsidP="003973B8">
      <w:pPr>
        <w:numPr>
          <w:ilvl w:val="0"/>
          <w:numId w:val="2"/>
        </w:numPr>
        <w:contextualSpacing/>
        <w:rPr>
          <w:rFonts w:ascii="Times New Roman" w:hAnsi="Times New Roman" w:cs="Times New Roman"/>
          <w:b/>
          <w:bCs/>
          <w:sz w:val="24"/>
          <w:szCs w:val="24"/>
        </w:rPr>
      </w:pPr>
      <w:r w:rsidRPr="003973B8">
        <w:rPr>
          <w:rFonts w:ascii="Times New Roman" w:hAnsi="Times New Roman" w:cs="Times New Roman"/>
          <w:b/>
          <w:bCs/>
          <w:sz w:val="24"/>
          <w:szCs w:val="24"/>
        </w:rPr>
        <w:lastRenderedPageBreak/>
        <w:t>What is useful when engaging with users or stakeholders?</w:t>
      </w:r>
    </w:p>
    <w:p w14:paraId="4C56CED7" w14:textId="3BC62C96" w:rsidR="00571DE2" w:rsidRPr="003973B8" w:rsidRDefault="00C175E7" w:rsidP="00571DE2">
      <w:pPr>
        <w:numPr>
          <w:ilvl w:val="1"/>
          <w:numId w:val="2"/>
        </w:numPr>
        <w:contextualSpacing/>
        <w:rPr>
          <w:rFonts w:ascii="Times New Roman" w:hAnsi="Times New Roman" w:cs="Times New Roman"/>
          <w:b/>
          <w:bCs/>
          <w:sz w:val="24"/>
          <w:szCs w:val="24"/>
        </w:rPr>
      </w:pPr>
      <w:r>
        <w:rPr>
          <w:rFonts w:ascii="Times New Roman" w:hAnsi="Times New Roman" w:cs="Times New Roman"/>
          <w:sz w:val="24"/>
          <w:szCs w:val="24"/>
        </w:rPr>
        <w:t xml:space="preserve">When engaging </w:t>
      </w:r>
      <w:r w:rsidR="00AB78A1">
        <w:rPr>
          <w:rFonts w:ascii="Times New Roman" w:hAnsi="Times New Roman" w:cs="Times New Roman"/>
          <w:sz w:val="24"/>
          <w:szCs w:val="24"/>
        </w:rPr>
        <w:t xml:space="preserve">with users or stakeholders it is useful to go into the conversations/meeting knowing as much about the product as you can. When you have this knowledge, you are able to answer any questions that come up in a timely manner </w:t>
      </w:r>
      <w:r w:rsidR="00413E21">
        <w:rPr>
          <w:rFonts w:ascii="Times New Roman" w:hAnsi="Times New Roman" w:cs="Times New Roman"/>
          <w:sz w:val="24"/>
          <w:szCs w:val="24"/>
        </w:rPr>
        <w:t xml:space="preserve">and keep the conversation moving. This not only includes the knowledge of the product from our company side but knowing the </w:t>
      </w:r>
      <w:r w:rsidR="00FE54C1">
        <w:rPr>
          <w:rFonts w:ascii="Times New Roman" w:hAnsi="Times New Roman" w:cs="Times New Roman"/>
          <w:sz w:val="24"/>
          <w:szCs w:val="24"/>
        </w:rPr>
        <w:t xml:space="preserve">criteria and expectations of the users or stakeholders. </w:t>
      </w:r>
      <w:r w:rsidR="00235D2C">
        <w:rPr>
          <w:rFonts w:ascii="Times New Roman" w:hAnsi="Times New Roman" w:cs="Times New Roman"/>
          <w:sz w:val="24"/>
          <w:szCs w:val="24"/>
        </w:rPr>
        <w:t xml:space="preserve">Ensuring that we are meeting the users/stakeholders expectations will help reduce any </w:t>
      </w:r>
      <w:r w:rsidR="007828AA">
        <w:rPr>
          <w:rFonts w:ascii="Times New Roman" w:hAnsi="Times New Roman" w:cs="Times New Roman"/>
          <w:sz w:val="24"/>
          <w:szCs w:val="24"/>
        </w:rPr>
        <w:t>rework in later stages.</w:t>
      </w:r>
    </w:p>
    <w:p w14:paraId="035654A0" w14:textId="77777777" w:rsidR="003973B8" w:rsidRDefault="003973B8" w:rsidP="003973B8">
      <w:pPr>
        <w:numPr>
          <w:ilvl w:val="0"/>
          <w:numId w:val="2"/>
        </w:numPr>
        <w:contextualSpacing/>
        <w:rPr>
          <w:rFonts w:ascii="Times New Roman" w:hAnsi="Times New Roman" w:cs="Times New Roman"/>
          <w:b/>
          <w:bCs/>
          <w:sz w:val="24"/>
          <w:szCs w:val="24"/>
        </w:rPr>
      </w:pPr>
      <w:r w:rsidRPr="003973B8">
        <w:rPr>
          <w:rFonts w:ascii="Times New Roman" w:hAnsi="Times New Roman" w:cs="Times New Roman"/>
          <w:b/>
          <w:bCs/>
          <w:sz w:val="24"/>
          <w:szCs w:val="24"/>
        </w:rPr>
        <w:t>How will user stories be helpful to the Scrum Team?</w:t>
      </w:r>
    </w:p>
    <w:p w14:paraId="6EFCB72F" w14:textId="7A98FC85" w:rsidR="00571DE2" w:rsidRPr="003973B8" w:rsidRDefault="00917998" w:rsidP="00571DE2">
      <w:pPr>
        <w:numPr>
          <w:ilvl w:val="1"/>
          <w:numId w:val="2"/>
        </w:numPr>
        <w:contextualSpacing/>
        <w:rPr>
          <w:rFonts w:ascii="Times New Roman" w:hAnsi="Times New Roman" w:cs="Times New Roman"/>
          <w:b/>
          <w:bCs/>
          <w:sz w:val="24"/>
          <w:szCs w:val="24"/>
        </w:rPr>
      </w:pPr>
      <w:r>
        <w:rPr>
          <w:rFonts w:ascii="Times New Roman" w:hAnsi="Times New Roman" w:cs="Times New Roman"/>
          <w:sz w:val="24"/>
          <w:szCs w:val="24"/>
        </w:rPr>
        <w:t xml:space="preserve">User stories are helpful to the scrum team because it helps create a level of expectation </w:t>
      </w:r>
      <w:r w:rsidR="005B08F2">
        <w:rPr>
          <w:rFonts w:ascii="Times New Roman" w:hAnsi="Times New Roman" w:cs="Times New Roman"/>
          <w:sz w:val="24"/>
          <w:szCs w:val="24"/>
        </w:rPr>
        <w:t xml:space="preserve">while also pointing out any </w:t>
      </w:r>
      <w:r w:rsidR="004B36FD">
        <w:rPr>
          <w:rFonts w:ascii="Times New Roman" w:hAnsi="Times New Roman" w:cs="Times New Roman"/>
          <w:sz w:val="24"/>
          <w:szCs w:val="24"/>
        </w:rPr>
        <w:t xml:space="preserve">issues that could be improved. User stories can point out items that they enjoy and also items that do not work so well for them. With this information the team can mold the design to </w:t>
      </w:r>
      <w:r w:rsidR="00BA422B">
        <w:rPr>
          <w:rFonts w:ascii="Times New Roman" w:hAnsi="Times New Roman" w:cs="Times New Roman"/>
          <w:sz w:val="24"/>
          <w:szCs w:val="24"/>
        </w:rPr>
        <w:t xml:space="preserve">improve features that the users like while also modifying the features that don’t work so well </w:t>
      </w:r>
      <w:r w:rsidR="001F382B">
        <w:rPr>
          <w:rFonts w:ascii="Times New Roman" w:hAnsi="Times New Roman" w:cs="Times New Roman"/>
          <w:sz w:val="24"/>
          <w:szCs w:val="24"/>
        </w:rPr>
        <w:t xml:space="preserve">so they can become useful and enjoyed. </w:t>
      </w:r>
    </w:p>
    <w:p w14:paraId="21F934E7" w14:textId="77777777" w:rsidR="003973B8" w:rsidRDefault="003973B8" w:rsidP="003973B8">
      <w:pPr>
        <w:numPr>
          <w:ilvl w:val="0"/>
          <w:numId w:val="2"/>
        </w:numPr>
        <w:contextualSpacing/>
        <w:rPr>
          <w:rFonts w:ascii="Times New Roman" w:hAnsi="Times New Roman" w:cs="Times New Roman"/>
          <w:b/>
          <w:bCs/>
          <w:sz w:val="24"/>
          <w:szCs w:val="24"/>
        </w:rPr>
      </w:pPr>
      <w:r w:rsidRPr="003973B8">
        <w:rPr>
          <w:rFonts w:ascii="Times New Roman" w:hAnsi="Times New Roman" w:cs="Times New Roman"/>
          <w:b/>
          <w:bCs/>
          <w:sz w:val="24"/>
          <w:szCs w:val="24"/>
        </w:rPr>
        <w:t>How did the interviews/user meetings help in writing these user stories?</w:t>
      </w:r>
    </w:p>
    <w:p w14:paraId="27C80EBD" w14:textId="516ED5B3" w:rsidR="00571DE2" w:rsidRPr="003973B8" w:rsidRDefault="001F382B" w:rsidP="00571DE2">
      <w:pPr>
        <w:numPr>
          <w:ilvl w:val="1"/>
          <w:numId w:val="2"/>
        </w:numPr>
        <w:contextualSpacing/>
        <w:rPr>
          <w:rFonts w:ascii="Times New Roman" w:hAnsi="Times New Roman" w:cs="Times New Roman"/>
          <w:b/>
          <w:bCs/>
          <w:sz w:val="24"/>
          <w:szCs w:val="24"/>
        </w:rPr>
      </w:pPr>
      <w:r>
        <w:rPr>
          <w:rFonts w:ascii="Times New Roman" w:hAnsi="Times New Roman" w:cs="Times New Roman"/>
          <w:sz w:val="24"/>
          <w:szCs w:val="24"/>
        </w:rPr>
        <w:t xml:space="preserve">The interviews/user meetings helped writing these user stories because we were getting input directly from the potential users. </w:t>
      </w:r>
      <w:r w:rsidR="00DE0AF9">
        <w:rPr>
          <w:rFonts w:ascii="Times New Roman" w:hAnsi="Times New Roman" w:cs="Times New Roman"/>
          <w:sz w:val="24"/>
          <w:szCs w:val="24"/>
        </w:rPr>
        <w:t>With them telling us what they would like to see, it gives us ideas of how to create a product that they would enjoy using</w:t>
      </w:r>
      <w:r w:rsidR="00BD4753">
        <w:rPr>
          <w:rFonts w:ascii="Times New Roman" w:hAnsi="Times New Roman" w:cs="Times New Roman"/>
          <w:sz w:val="24"/>
          <w:szCs w:val="24"/>
        </w:rPr>
        <w:t xml:space="preserve">. With the items that they find issues with, it allows us to </w:t>
      </w:r>
      <w:r w:rsidR="00B043F6">
        <w:rPr>
          <w:rFonts w:ascii="Times New Roman" w:hAnsi="Times New Roman" w:cs="Times New Roman"/>
          <w:sz w:val="24"/>
          <w:szCs w:val="24"/>
        </w:rPr>
        <w:t xml:space="preserve">modify the product to fit the users view of the perfect product. </w:t>
      </w:r>
    </w:p>
    <w:p w14:paraId="303D70FC" w14:textId="7024ACA1" w:rsidR="00E41BD8" w:rsidRDefault="00E41BD8" w:rsidP="00E41BD8">
      <w:pPr>
        <w:contextualSpacing/>
        <w:rPr>
          <w:rFonts w:ascii="Times New Roman" w:hAnsi="Times New Roman" w:cs="Times New Roman"/>
          <w:sz w:val="24"/>
          <w:szCs w:val="24"/>
        </w:rPr>
      </w:pPr>
    </w:p>
    <w:p w14:paraId="60B1CE0D" w14:textId="6CB0557F" w:rsidR="00B765D5" w:rsidRDefault="00B765D5">
      <w:pPr>
        <w:rPr>
          <w:rFonts w:ascii="Times New Roman" w:hAnsi="Times New Roman" w:cs="Times New Roman"/>
          <w:sz w:val="24"/>
          <w:szCs w:val="24"/>
        </w:rPr>
      </w:pPr>
    </w:p>
    <w:sectPr w:rsidR="00B765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5D0A3" w14:textId="77777777" w:rsidR="00041B4B" w:rsidRDefault="00041B4B" w:rsidP="007736E0">
      <w:pPr>
        <w:spacing w:after="0" w:line="240" w:lineRule="auto"/>
      </w:pPr>
      <w:r>
        <w:separator/>
      </w:r>
    </w:p>
  </w:endnote>
  <w:endnote w:type="continuationSeparator" w:id="0">
    <w:p w14:paraId="22F1B3EC" w14:textId="77777777" w:rsidR="00041B4B" w:rsidRDefault="00041B4B" w:rsidP="0077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CC547" w14:textId="77777777" w:rsidR="00041B4B" w:rsidRDefault="00041B4B" w:rsidP="007736E0">
      <w:pPr>
        <w:spacing w:after="0" w:line="240" w:lineRule="auto"/>
      </w:pPr>
      <w:r>
        <w:separator/>
      </w:r>
    </w:p>
  </w:footnote>
  <w:footnote w:type="continuationSeparator" w:id="0">
    <w:p w14:paraId="264D59FB" w14:textId="77777777" w:rsidR="00041B4B" w:rsidRDefault="00041B4B" w:rsidP="00773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413759"/>
      <w:docPartObj>
        <w:docPartGallery w:val="Page Numbers (Top of Page)"/>
        <w:docPartUnique/>
      </w:docPartObj>
    </w:sdtPr>
    <w:sdtEndPr>
      <w:rPr>
        <w:noProof/>
      </w:rPr>
    </w:sdtEndPr>
    <w:sdtContent>
      <w:p w14:paraId="0A1304A9" w14:textId="0ADE9908" w:rsidR="00A545AF" w:rsidRDefault="00A545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6E7178" w14:textId="77777777" w:rsidR="007736E0" w:rsidRDefault="00773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95EE9"/>
    <w:multiLevelType w:val="multilevel"/>
    <w:tmpl w:val="CB6A1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66089"/>
    <w:multiLevelType w:val="multilevel"/>
    <w:tmpl w:val="5DCA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155520">
    <w:abstractNumId w:val="1"/>
  </w:num>
  <w:num w:numId="2" w16cid:durableId="30038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8B"/>
    <w:rsid w:val="00041B4B"/>
    <w:rsid w:val="00080C32"/>
    <w:rsid w:val="00080F8B"/>
    <w:rsid w:val="0008579C"/>
    <w:rsid w:val="000D2E5D"/>
    <w:rsid w:val="000F0BA9"/>
    <w:rsid w:val="00100943"/>
    <w:rsid w:val="0012454D"/>
    <w:rsid w:val="001912F9"/>
    <w:rsid w:val="001D6021"/>
    <w:rsid w:val="001F382B"/>
    <w:rsid w:val="002121C8"/>
    <w:rsid w:val="00222649"/>
    <w:rsid w:val="00235909"/>
    <w:rsid w:val="00235D2C"/>
    <w:rsid w:val="002B69F8"/>
    <w:rsid w:val="002D61D2"/>
    <w:rsid w:val="0033188F"/>
    <w:rsid w:val="00334248"/>
    <w:rsid w:val="00350B05"/>
    <w:rsid w:val="00364208"/>
    <w:rsid w:val="0039403E"/>
    <w:rsid w:val="003973B8"/>
    <w:rsid w:val="003A3019"/>
    <w:rsid w:val="003A6972"/>
    <w:rsid w:val="003F0E67"/>
    <w:rsid w:val="00413E21"/>
    <w:rsid w:val="004441A1"/>
    <w:rsid w:val="004828F9"/>
    <w:rsid w:val="004B36FD"/>
    <w:rsid w:val="004E3B2F"/>
    <w:rsid w:val="004F5A74"/>
    <w:rsid w:val="00504C67"/>
    <w:rsid w:val="005414D8"/>
    <w:rsid w:val="00571DE2"/>
    <w:rsid w:val="00586E1F"/>
    <w:rsid w:val="00596885"/>
    <w:rsid w:val="005B08F2"/>
    <w:rsid w:val="005C43BB"/>
    <w:rsid w:val="005D6365"/>
    <w:rsid w:val="00681FA9"/>
    <w:rsid w:val="007736E0"/>
    <w:rsid w:val="007828AA"/>
    <w:rsid w:val="00807B65"/>
    <w:rsid w:val="00886653"/>
    <w:rsid w:val="008C0080"/>
    <w:rsid w:val="00917998"/>
    <w:rsid w:val="00925C0D"/>
    <w:rsid w:val="0092746E"/>
    <w:rsid w:val="00963AEA"/>
    <w:rsid w:val="009B2160"/>
    <w:rsid w:val="00A05CA0"/>
    <w:rsid w:val="00A1041F"/>
    <w:rsid w:val="00A3509A"/>
    <w:rsid w:val="00A545AF"/>
    <w:rsid w:val="00A623A4"/>
    <w:rsid w:val="00A70A6C"/>
    <w:rsid w:val="00AB78A1"/>
    <w:rsid w:val="00B043F6"/>
    <w:rsid w:val="00B46838"/>
    <w:rsid w:val="00B765D5"/>
    <w:rsid w:val="00BA422B"/>
    <w:rsid w:val="00BD4753"/>
    <w:rsid w:val="00C175E7"/>
    <w:rsid w:val="00C63730"/>
    <w:rsid w:val="00CA1AC9"/>
    <w:rsid w:val="00CF6C0A"/>
    <w:rsid w:val="00DE0AF9"/>
    <w:rsid w:val="00DF1FA2"/>
    <w:rsid w:val="00E33E5B"/>
    <w:rsid w:val="00E41BD8"/>
    <w:rsid w:val="00E54CF2"/>
    <w:rsid w:val="00E64164"/>
    <w:rsid w:val="00E87149"/>
    <w:rsid w:val="00E87CCA"/>
    <w:rsid w:val="00F022BC"/>
    <w:rsid w:val="00FE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5030"/>
  <w15:chartTrackingRefBased/>
  <w15:docId w15:val="{D7A9E687-466A-474C-B390-9095C35F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6E0"/>
  </w:style>
  <w:style w:type="paragraph" w:styleId="Footer">
    <w:name w:val="footer"/>
    <w:basedOn w:val="Normal"/>
    <w:link w:val="FooterChar"/>
    <w:uiPriority w:val="99"/>
    <w:unhideWhenUsed/>
    <w:rsid w:val="00773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15547">
      <w:bodyDiv w:val="1"/>
      <w:marLeft w:val="0"/>
      <w:marRight w:val="0"/>
      <w:marTop w:val="0"/>
      <w:marBottom w:val="0"/>
      <w:divBdr>
        <w:top w:val="none" w:sz="0" w:space="0" w:color="auto"/>
        <w:left w:val="none" w:sz="0" w:space="0" w:color="auto"/>
        <w:bottom w:val="none" w:sz="0" w:space="0" w:color="auto"/>
        <w:right w:val="none" w:sz="0" w:space="0" w:color="auto"/>
      </w:divBdr>
    </w:div>
    <w:div w:id="113941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fg\OneDrive\Documents\Custom%20Office%20Templates\Scho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School template.dotx</Template>
  <TotalTime>19</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king</dc:creator>
  <cp:keywords/>
  <dc:description/>
  <cp:lastModifiedBy>King, Christopher</cp:lastModifiedBy>
  <cp:revision>24</cp:revision>
  <dcterms:created xsi:type="dcterms:W3CDTF">2023-07-16T02:06:00Z</dcterms:created>
  <dcterms:modified xsi:type="dcterms:W3CDTF">2023-07-16T18:47:00Z</dcterms:modified>
</cp:coreProperties>
</file>