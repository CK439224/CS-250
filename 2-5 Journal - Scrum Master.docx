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1301" w14:textId="1D82D634" w:rsidR="005D6365" w:rsidRPr="00807B65" w:rsidRDefault="0015356E" w:rsidP="00334248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2-5 Journal: Scrum Master</w:t>
      </w:r>
    </w:p>
    <w:p w14:paraId="6AD3CB54" w14:textId="77777777" w:rsidR="005D6365" w:rsidRDefault="005D6365" w:rsidP="005D6365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2C37AC" w14:textId="77777777" w:rsidR="005D6365" w:rsidRDefault="005D6365" w:rsidP="005D6365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B02EA" w14:textId="77777777" w:rsidR="00E41BD8" w:rsidRDefault="00E41BD8" w:rsidP="005D6365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7961C4" w14:textId="77777777" w:rsidR="00E41BD8" w:rsidRDefault="00E41BD8" w:rsidP="005D6365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2ABB6" w14:textId="77777777" w:rsidR="00E41BD8" w:rsidRDefault="00E41BD8" w:rsidP="005D6365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09986" w14:textId="1141977E" w:rsidR="005D6365" w:rsidRDefault="005D6365" w:rsidP="00DF1FA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B8A94F1" w14:textId="5833F18F" w:rsidR="00504C67" w:rsidRDefault="00504C67" w:rsidP="005D636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King</w:t>
      </w:r>
    </w:p>
    <w:p w14:paraId="2DEE93EE" w14:textId="52764DEE" w:rsidR="005D6365" w:rsidRDefault="005D6365" w:rsidP="005D636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34ADDAD1" w14:textId="406FEC43" w:rsidR="005D6365" w:rsidRDefault="006C45BE" w:rsidP="005D636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CS-250 Software Development Lifecycle</w:t>
      </w:r>
    </w:p>
    <w:p w14:paraId="0CB0571A" w14:textId="106A6A40" w:rsidR="005D6365" w:rsidRDefault="006C45BE" w:rsidP="005D636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Rangitsch</w:t>
      </w:r>
      <w:proofErr w:type="spellEnd"/>
    </w:p>
    <w:p w14:paraId="26C64F31" w14:textId="62ED0BE1" w:rsidR="003A6972" w:rsidRDefault="007412EE" w:rsidP="005D636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9, 2023</w:t>
      </w:r>
    </w:p>
    <w:p w14:paraId="5DB5416D" w14:textId="0D9BE218" w:rsidR="00E41BD8" w:rsidRDefault="00E41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6610D0" w14:textId="77777777" w:rsidR="00A96C21" w:rsidRDefault="00A96C21" w:rsidP="00A96C21">
      <w:pPr>
        <w:numPr>
          <w:ilvl w:val="0"/>
          <w:numId w:val="2"/>
        </w:num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96C21">
        <w:rPr>
          <w:rFonts w:ascii="Times New Roman" w:hAnsi="Times New Roman" w:cs="Times New Roman"/>
          <w:b/>
          <w:bCs/>
          <w:sz w:val="24"/>
          <w:szCs w:val="24"/>
        </w:rPr>
        <w:lastRenderedPageBreak/>
        <w:t>How would you plan to execute the various Scrum events, such as the Sprint Planning, Daily Scrums, Backlog Refinement, Sprint Review, and Sprint Retrospective?</w:t>
      </w:r>
    </w:p>
    <w:p w14:paraId="5CCF644B" w14:textId="33810C36" w:rsidR="00A96C21" w:rsidRDefault="00F31CE3" w:rsidP="00A96C21">
      <w:pPr>
        <w:numPr>
          <w:ilvl w:val="1"/>
          <w:numId w:val="2"/>
        </w:num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Planning</w:t>
      </w:r>
      <w:r w:rsidR="005139D1">
        <w:rPr>
          <w:rFonts w:ascii="Times New Roman" w:hAnsi="Times New Roman" w:cs="Times New Roman"/>
          <w:sz w:val="24"/>
          <w:szCs w:val="24"/>
        </w:rPr>
        <w:t>:</w:t>
      </w:r>
    </w:p>
    <w:p w14:paraId="66F7A211" w14:textId="7A2A2B98" w:rsidR="00F461A6" w:rsidRDefault="00537B9B" w:rsidP="00F461A6">
      <w:pPr>
        <w:numPr>
          <w:ilvl w:val="2"/>
          <w:numId w:val="2"/>
        </w:num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 to every sprint</w:t>
      </w:r>
      <w:r w:rsidR="00182092">
        <w:rPr>
          <w:rFonts w:ascii="Times New Roman" w:hAnsi="Times New Roman" w:cs="Times New Roman"/>
          <w:sz w:val="24"/>
          <w:szCs w:val="24"/>
        </w:rPr>
        <w:t>, t</w:t>
      </w:r>
      <w:r w:rsidR="005035CF">
        <w:rPr>
          <w:rFonts w:ascii="Times New Roman" w:hAnsi="Times New Roman" w:cs="Times New Roman"/>
          <w:sz w:val="24"/>
          <w:szCs w:val="24"/>
        </w:rPr>
        <w:t xml:space="preserve">he team </w:t>
      </w:r>
      <w:r w:rsidR="00871655">
        <w:rPr>
          <w:rFonts w:ascii="Times New Roman" w:hAnsi="Times New Roman" w:cs="Times New Roman"/>
          <w:sz w:val="24"/>
          <w:szCs w:val="24"/>
        </w:rPr>
        <w:t xml:space="preserve">consisting of the product owner, testers, developers, and myself as scrum master will meet to </w:t>
      </w:r>
      <w:r w:rsidR="00835E91">
        <w:rPr>
          <w:rFonts w:ascii="Times New Roman" w:hAnsi="Times New Roman" w:cs="Times New Roman"/>
          <w:sz w:val="24"/>
          <w:szCs w:val="24"/>
        </w:rPr>
        <w:t xml:space="preserve">plan the upcoming sprint. This is necessary to </w:t>
      </w:r>
      <w:r w:rsidR="00B25581">
        <w:rPr>
          <w:rFonts w:ascii="Times New Roman" w:hAnsi="Times New Roman" w:cs="Times New Roman"/>
          <w:sz w:val="24"/>
          <w:szCs w:val="24"/>
        </w:rPr>
        <w:t xml:space="preserve">ensure each sprint is completed efficiently and on time. During this meeting we will review </w:t>
      </w:r>
      <w:r w:rsidR="005148E3">
        <w:rPr>
          <w:rFonts w:ascii="Times New Roman" w:hAnsi="Times New Roman" w:cs="Times New Roman"/>
          <w:sz w:val="24"/>
          <w:szCs w:val="24"/>
        </w:rPr>
        <w:t xml:space="preserve">the potential stories that will be part of </w:t>
      </w:r>
      <w:r w:rsidR="000E6D6B">
        <w:rPr>
          <w:rFonts w:ascii="Times New Roman" w:hAnsi="Times New Roman" w:cs="Times New Roman"/>
          <w:sz w:val="24"/>
          <w:szCs w:val="24"/>
        </w:rPr>
        <w:t xml:space="preserve">each sprint. </w:t>
      </w:r>
      <w:proofErr w:type="gramStart"/>
      <w:r w:rsidR="000E6D6B">
        <w:rPr>
          <w:rFonts w:ascii="Times New Roman" w:hAnsi="Times New Roman" w:cs="Times New Roman"/>
          <w:sz w:val="24"/>
          <w:szCs w:val="24"/>
        </w:rPr>
        <w:t>Priority</w:t>
      </w:r>
      <w:proofErr w:type="gramEnd"/>
      <w:r w:rsidR="000E6D6B">
        <w:rPr>
          <w:rFonts w:ascii="Times New Roman" w:hAnsi="Times New Roman" w:cs="Times New Roman"/>
          <w:sz w:val="24"/>
          <w:szCs w:val="24"/>
        </w:rPr>
        <w:t xml:space="preserve"> and revisions will be looked at during this time. With the </w:t>
      </w:r>
      <w:proofErr w:type="gramStart"/>
      <w:r w:rsidR="000E6D6B">
        <w:rPr>
          <w:rFonts w:ascii="Times New Roman" w:hAnsi="Times New Roman" w:cs="Times New Roman"/>
          <w:sz w:val="24"/>
          <w:szCs w:val="24"/>
        </w:rPr>
        <w:t>teams</w:t>
      </w:r>
      <w:proofErr w:type="gramEnd"/>
      <w:r w:rsidR="000E6D6B">
        <w:rPr>
          <w:rFonts w:ascii="Times New Roman" w:hAnsi="Times New Roman" w:cs="Times New Roman"/>
          <w:sz w:val="24"/>
          <w:szCs w:val="24"/>
        </w:rPr>
        <w:t xml:space="preserve"> input, we will decide how many of the stories presented we will be able to complete</w:t>
      </w:r>
      <w:r w:rsidR="00A44E6B">
        <w:rPr>
          <w:rFonts w:ascii="Times New Roman" w:hAnsi="Times New Roman" w:cs="Times New Roman"/>
          <w:sz w:val="24"/>
          <w:szCs w:val="24"/>
        </w:rPr>
        <w:t xml:space="preserve">. </w:t>
      </w:r>
      <w:r w:rsidR="00E1137B">
        <w:rPr>
          <w:rFonts w:ascii="Times New Roman" w:hAnsi="Times New Roman" w:cs="Times New Roman"/>
          <w:sz w:val="24"/>
          <w:szCs w:val="24"/>
        </w:rPr>
        <w:t>During the second part of the meeting, the team will define the tasks that need to be completed</w:t>
      </w:r>
      <w:r w:rsidR="002C49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C490D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="002C490D">
        <w:rPr>
          <w:rFonts w:ascii="Times New Roman" w:hAnsi="Times New Roman" w:cs="Times New Roman"/>
          <w:sz w:val="24"/>
          <w:szCs w:val="24"/>
        </w:rPr>
        <w:t xml:space="preserve"> plan on how the tasks will be allocated </w:t>
      </w:r>
      <w:r w:rsidR="0044307E">
        <w:rPr>
          <w:rFonts w:ascii="Times New Roman" w:hAnsi="Times New Roman" w:cs="Times New Roman"/>
          <w:sz w:val="24"/>
          <w:szCs w:val="24"/>
        </w:rPr>
        <w:t xml:space="preserve">amongst the team. We will take the product </w:t>
      </w:r>
      <w:proofErr w:type="gramStart"/>
      <w:r w:rsidR="0044307E">
        <w:rPr>
          <w:rFonts w:ascii="Times New Roman" w:hAnsi="Times New Roman" w:cs="Times New Roman"/>
          <w:sz w:val="24"/>
          <w:szCs w:val="24"/>
        </w:rPr>
        <w:t>owners</w:t>
      </w:r>
      <w:proofErr w:type="gramEnd"/>
      <w:r w:rsidR="0044307E">
        <w:rPr>
          <w:rFonts w:ascii="Times New Roman" w:hAnsi="Times New Roman" w:cs="Times New Roman"/>
          <w:sz w:val="24"/>
          <w:szCs w:val="24"/>
        </w:rPr>
        <w:t xml:space="preserve"> priorities into account, but the team has the ultimate </w:t>
      </w:r>
      <w:r w:rsidR="007A6A80">
        <w:rPr>
          <w:rFonts w:ascii="Times New Roman" w:hAnsi="Times New Roman" w:cs="Times New Roman"/>
          <w:sz w:val="24"/>
          <w:szCs w:val="24"/>
        </w:rPr>
        <w:t xml:space="preserve">decision as to what the true priority is. </w:t>
      </w:r>
    </w:p>
    <w:p w14:paraId="35444EFB" w14:textId="00966090" w:rsidR="005139D1" w:rsidRDefault="005139D1" w:rsidP="00A96C21">
      <w:pPr>
        <w:numPr>
          <w:ilvl w:val="1"/>
          <w:numId w:val="2"/>
        </w:num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Daily Scrums:</w:t>
      </w:r>
    </w:p>
    <w:p w14:paraId="4E4B7A5C" w14:textId="2714DA44" w:rsidR="00F461A6" w:rsidRDefault="00E3370E" w:rsidP="00F461A6">
      <w:pPr>
        <w:numPr>
          <w:ilvl w:val="2"/>
          <w:numId w:val="2"/>
        </w:num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the daily scrum meeting, I will </w:t>
      </w:r>
      <w:r w:rsidR="00CA03D4">
        <w:rPr>
          <w:rFonts w:ascii="Times New Roman" w:hAnsi="Times New Roman" w:cs="Times New Roman"/>
          <w:sz w:val="24"/>
          <w:szCs w:val="24"/>
        </w:rPr>
        <w:t xml:space="preserve">ask each member of the team </w:t>
      </w:r>
      <w:r w:rsidR="00153633">
        <w:rPr>
          <w:rFonts w:ascii="Times New Roman" w:hAnsi="Times New Roman" w:cs="Times New Roman"/>
          <w:sz w:val="24"/>
          <w:szCs w:val="24"/>
        </w:rPr>
        <w:t xml:space="preserve">the following questions: 1) What did you accomplish yesterday? 2) What are you going to accomplish today? 3) What obstacles are in your </w:t>
      </w:r>
      <w:proofErr w:type="gramStart"/>
      <w:r w:rsidR="00153633">
        <w:rPr>
          <w:rFonts w:ascii="Times New Roman" w:hAnsi="Times New Roman" w:cs="Times New Roman"/>
          <w:sz w:val="24"/>
          <w:szCs w:val="24"/>
        </w:rPr>
        <w:t>way?.</w:t>
      </w:r>
      <w:proofErr w:type="gramEnd"/>
      <w:r w:rsidR="00153633">
        <w:rPr>
          <w:rFonts w:ascii="Times New Roman" w:hAnsi="Times New Roman" w:cs="Times New Roman"/>
          <w:sz w:val="24"/>
          <w:szCs w:val="24"/>
        </w:rPr>
        <w:t xml:space="preserve"> </w:t>
      </w:r>
      <w:r w:rsidR="00884059">
        <w:rPr>
          <w:rFonts w:ascii="Times New Roman" w:hAnsi="Times New Roman" w:cs="Times New Roman"/>
          <w:sz w:val="24"/>
          <w:szCs w:val="24"/>
        </w:rPr>
        <w:t>W</w:t>
      </w:r>
      <w:r w:rsidR="00705B11">
        <w:rPr>
          <w:rFonts w:ascii="Times New Roman" w:hAnsi="Times New Roman" w:cs="Times New Roman"/>
          <w:sz w:val="24"/>
          <w:szCs w:val="24"/>
        </w:rPr>
        <w:t xml:space="preserve">ith these questions we will be able to gain insight as to what has been completed, what is </w:t>
      </w:r>
      <w:r w:rsidR="004A7694">
        <w:rPr>
          <w:rFonts w:ascii="Times New Roman" w:hAnsi="Times New Roman" w:cs="Times New Roman"/>
          <w:sz w:val="24"/>
          <w:szCs w:val="24"/>
        </w:rPr>
        <w:t xml:space="preserve">slated to be completed, and any obstacles that might hinder the </w:t>
      </w:r>
      <w:proofErr w:type="gramStart"/>
      <w:r w:rsidR="004A7694">
        <w:rPr>
          <w:rFonts w:ascii="Times New Roman" w:hAnsi="Times New Roman" w:cs="Times New Roman"/>
          <w:sz w:val="24"/>
          <w:szCs w:val="24"/>
        </w:rPr>
        <w:t>teams</w:t>
      </w:r>
      <w:proofErr w:type="gramEnd"/>
      <w:r w:rsidR="004A7694">
        <w:rPr>
          <w:rFonts w:ascii="Times New Roman" w:hAnsi="Times New Roman" w:cs="Times New Roman"/>
          <w:sz w:val="24"/>
          <w:szCs w:val="24"/>
        </w:rPr>
        <w:t xml:space="preserve"> efforts. I will work on any obstacles so the team can </w:t>
      </w:r>
      <w:r w:rsidR="004A7694">
        <w:rPr>
          <w:rFonts w:ascii="Times New Roman" w:hAnsi="Times New Roman" w:cs="Times New Roman"/>
          <w:sz w:val="24"/>
          <w:szCs w:val="24"/>
        </w:rPr>
        <w:lastRenderedPageBreak/>
        <w:t xml:space="preserve">focus on the project. </w:t>
      </w:r>
      <w:r w:rsidR="00E542D4">
        <w:rPr>
          <w:rFonts w:ascii="Times New Roman" w:hAnsi="Times New Roman" w:cs="Times New Roman"/>
          <w:sz w:val="24"/>
          <w:szCs w:val="24"/>
        </w:rPr>
        <w:t xml:space="preserve">I will ensure that these meetings are kept on track and </w:t>
      </w:r>
      <w:r w:rsidR="0005662B">
        <w:rPr>
          <w:rFonts w:ascii="Times New Roman" w:hAnsi="Times New Roman" w:cs="Times New Roman"/>
          <w:sz w:val="24"/>
          <w:szCs w:val="24"/>
        </w:rPr>
        <w:t xml:space="preserve">kept to the timetable. </w:t>
      </w:r>
    </w:p>
    <w:p w14:paraId="2A592831" w14:textId="432BC101" w:rsidR="005139D1" w:rsidRDefault="005139D1" w:rsidP="00A96C21">
      <w:pPr>
        <w:numPr>
          <w:ilvl w:val="1"/>
          <w:numId w:val="2"/>
        </w:num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Backlog Refinement:</w:t>
      </w:r>
    </w:p>
    <w:p w14:paraId="20DD766B" w14:textId="67AB67FB" w:rsidR="00F461A6" w:rsidRDefault="00A05E4A" w:rsidP="00F461A6">
      <w:pPr>
        <w:numPr>
          <w:ilvl w:val="2"/>
          <w:numId w:val="2"/>
        </w:num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backlog will be </w:t>
      </w:r>
      <w:r w:rsidR="003A6803">
        <w:rPr>
          <w:rFonts w:ascii="Times New Roman" w:hAnsi="Times New Roman" w:cs="Times New Roman"/>
          <w:sz w:val="24"/>
          <w:szCs w:val="24"/>
        </w:rPr>
        <w:t xml:space="preserve">refined throughout the entire process. The product owner </w:t>
      </w:r>
      <w:r w:rsidR="00360F5B">
        <w:rPr>
          <w:rFonts w:ascii="Times New Roman" w:hAnsi="Times New Roman" w:cs="Times New Roman"/>
          <w:sz w:val="24"/>
          <w:szCs w:val="24"/>
        </w:rPr>
        <w:t xml:space="preserve">will be responsible for defining and managing the </w:t>
      </w:r>
      <w:r w:rsidR="0038462A">
        <w:rPr>
          <w:rFonts w:ascii="Times New Roman" w:hAnsi="Times New Roman" w:cs="Times New Roman"/>
          <w:sz w:val="24"/>
          <w:szCs w:val="24"/>
        </w:rPr>
        <w:t xml:space="preserve">product backlog with the help of the scrum master. </w:t>
      </w:r>
      <w:r w:rsidR="00AF4F45">
        <w:rPr>
          <w:rFonts w:ascii="Times New Roman" w:hAnsi="Times New Roman" w:cs="Times New Roman"/>
          <w:sz w:val="24"/>
          <w:szCs w:val="24"/>
        </w:rPr>
        <w:t xml:space="preserve">As items are completed, they will be removed from the </w:t>
      </w:r>
      <w:r w:rsidR="00785365">
        <w:rPr>
          <w:rFonts w:ascii="Times New Roman" w:hAnsi="Times New Roman" w:cs="Times New Roman"/>
          <w:sz w:val="24"/>
          <w:szCs w:val="24"/>
        </w:rPr>
        <w:t>queue</w:t>
      </w:r>
      <w:r w:rsidR="00C2561D">
        <w:rPr>
          <w:rFonts w:ascii="Times New Roman" w:hAnsi="Times New Roman" w:cs="Times New Roman"/>
          <w:sz w:val="24"/>
          <w:szCs w:val="24"/>
        </w:rPr>
        <w:t xml:space="preserve"> and as issues or new items present themselves, they will be added to the queue. </w:t>
      </w:r>
      <w:r w:rsidR="00370192">
        <w:rPr>
          <w:rFonts w:ascii="Times New Roman" w:hAnsi="Times New Roman" w:cs="Times New Roman"/>
          <w:sz w:val="24"/>
          <w:szCs w:val="24"/>
        </w:rPr>
        <w:t>We will also re</w:t>
      </w:r>
      <w:r w:rsidR="000D4C8B">
        <w:rPr>
          <w:rFonts w:ascii="Times New Roman" w:hAnsi="Times New Roman" w:cs="Times New Roman"/>
          <w:sz w:val="24"/>
          <w:szCs w:val="24"/>
        </w:rPr>
        <w:t xml:space="preserve">assess the priority of </w:t>
      </w:r>
      <w:r w:rsidR="00DB4CF0">
        <w:rPr>
          <w:rFonts w:ascii="Times New Roman" w:hAnsi="Times New Roman" w:cs="Times New Roman"/>
          <w:sz w:val="24"/>
          <w:szCs w:val="24"/>
        </w:rPr>
        <w:t xml:space="preserve">the stories and </w:t>
      </w:r>
      <w:proofErr w:type="gramStart"/>
      <w:r w:rsidR="00DB4CF0">
        <w:rPr>
          <w:rFonts w:ascii="Times New Roman" w:hAnsi="Times New Roman" w:cs="Times New Roman"/>
          <w:sz w:val="24"/>
          <w:szCs w:val="24"/>
        </w:rPr>
        <w:t>reassign</w:t>
      </w:r>
      <w:proofErr w:type="gramEnd"/>
      <w:r w:rsidR="00DB4CF0">
        <w:rPr>
          <w:rFonts w:ascii="Times New Roman" w:hAnsi="Times New Roman" w:cs="Times New Roman"/>
          <w:sz w:val="24"/>
          <w:szCs w:val="24"/>
        </w:rPr>
        <w:t xml:space="preserve"> if necessary. </w:t>
      </w:r>
    </w:p>
    <w:p w14:paraId="67BED8E3" w14:textId="0B8CE111" w:rsidR="005139D1" w:rsidRDefault="005139D1" w:rsidP="00A96C21">
      <w:pPr>
        <w:numPr>
          <w:ilvl w:val="1"/>
          <w:numId w:val="2"/>
        </w:num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Review:</w:t>
      </w:r>
    </w:p>
    <w:p w14:paraId="13605841" w14:textId="26BC7FC4" w:rsidR="00F461A6" w:rsidRDefault="006A4FA7" w:rsidP="00F461A6">
      <w:pPr>
        <w:numPr>
          <w:ilvl w:val="2"/>
          <w:numId w:val="2"/>
        </w:num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the sprint review, the team will present the finished work to be approved by </w:t>
      </w:r>
      <w:r w:rsidR="00FC2C36">
        <w:rPr>
          <w:rFonts w:ascii="Times New Roman" w:hAnsi="Times New Roman" w:cs="Times New Roman"/>
          <w:sz w:val="24"/>
          <w:szCs w:val="24"/>
        </w:rPr>
        <w:t xml:space="preserve">the product owner. </w:t>
      </w:r>
      <w:proofErr w:type="gramStart"/>
      <w:r w:rsidR="00F6610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F66104">
        <w:rPr>
          <w:rFonts w:ascii="Times New Roman" w:hAnsi="Times New Roman" w:cs="Times New Roman"/>
          <w:sz w:val="24"/>
          <w:szCs w:val="24"/>
        </w:rPr>
        <w:t xml:space="preserve"> sprint review of each story will take place as soon as each one is completed. This will ensure that if there are any </w:t>
      </w:r>
      <w:r w:rsidR="007871B3">
        <w:rPr>
          <w:rFonts w:ascii="Times New Roman" w:hAnsi="Times New Roman" w:cs="Times New Roman"/>
          <w:sz w:val="24"/>
          <w:szCs w:val="24"/>
        </w:rPr>
        <w:t xml:space="preserve">concerns from the product owner, we will be able to </w:t>
      </w:r>
      <w:proofErr w:type="gramStart"/>
      <w:r w:rsidR="007871B3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="007871B3">
        <w:rPr>
          <w:rFonts w:ascii="Times New Roman" w:hAnsi="Times New Roman" w:cs="Times New Roman"/>
          <w:sz w:val="24"/>
          <w:szCs w:val="24"/>
        </w:rPr>
        <w:t xml:space="preserve"> in a timely manner.</w:t>
      </w:r>
      <w:r w:rsidR="00FA08CF">
        <w:rPr>
          <w:rFonts w:ascii="Times New Roman" w:hAnsi="Times New Roman" w:cs="Times New Roman"/>
          <w:sz w:val="24"/>
          <w:szCs w:val="24"/>
        </w:rPr>
        <w:t xml:space="preserve"> Prior to the review, all defects will be addressed unless the product owner approves a </w:t>
      </w:r>
      <w:r w:rsidR="00846058">
        <w:rPr>
          <w:rFonts w:ascii="Times New Roman" w:hAnsi="Times New Roman" w:cs="Times New Roman"/>
          <w:sz w:val="24"/>
          <w:szCs w:val="24"/>
        </w:rPr>
        <w:t xml:space="preserve">deferment of the solution to a later sprint. </w:t>
      </w:r>
    </w:p>
    <w:p w14:paraId="2475F358" w14:textId="71D02B3F" w:rsidR="005139D1" w:rsidRDefault="005139D1" w:rsidP="00A96C21">
      <w:pPr>
        <w:numPr>
          <w:ilvl w:val="1"/>
          <w:numId w:val="2"/>
        </w:num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Retrospective</w:t>
      </w:r>
      <w:r w:rsidR="00F461A6">
        <w:rPr>
          <w:rFonts w:ascii="Times New Roman" w:hAnsi="Times New Roman" w:cs="Times New Roman"/>
          <w:sz w:val="24"/>
          <w:szCs w:val="24"/>
        </w:rPr>
        <w:t>:</w:t>
      </w:r>
    </w:p>
    <w:p w14:paraId="46556C22" w14:textId="26E8D7BE" w:rsidR="00F461A6" w:rsidRPr="00A96C21" w:rsidRDefault="008D053D" w:rsidP="00F461A6">
      <w:pPr>
        <w:numPr>
          <w:ilvl w:val="2"/>
          <w:numId w:val="2"/>
        </w:num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sprint retrospective will take place after each sprint to review </w:t>
      </w:r>
      <w:r w:rsidR="00F4239F">
        <w:rPr>
          <w:rFonts w:ascii="Times New Roman" w:hAnsi="Times New Roman" w:cs="Times New Roman"/>
          <w:sz w:val="24"/>
          <w:szCs w:val="24"/>
        </w:rPr>
        <w:t xml:space="preserve">the previous sprint. We will review what went well, what went wrong, </w:t>
      </w:r>
      <w:r w:rsidR="00DD521F">
        <w:rPr>
          <w:rFonts w:ascii="Times New Roman" w:hAnsi="Times New Roman" w:cs="Times New Roman"/>
          <w:sz w:val="24"/>
          <w:szCs w:val="24"/>
        </w:rPr>
        <w:t xml:space="preserve">and </w:t>
      </w:r>
      <w:r w:rsidR="00F4239F">
        <w:rPr>
          <w:rFonts w:ascii="Times New Roman" w:hAnsi="Times New Roman" w:cs="Times New Roman"/>
          <w:sz w:val="24"/>
          <w:szCs w:val="24"/>
        </w:rPr>
        <w:t>what we could do to improve the next sprint</w:t>
      </w:r>
      <w:r w:rsidR="00DD521F">
        <w:rPr>
          <w:rFonts w:ascii="Times New Roman" w:hAnsi="Times New Roman" w:cs="Times New Roman"/>
          <w:sz w:val="24"/>
          <w:szCs w:val="24"/>
        </w:rPr>
        <w:t xml:space="preserve">. This is an important step that is crucial to </w:t>
      </w:r>
      <w:r w:rsidR="00FC2B4A">
        <w:rPr>
          <w:rFonts w:ascii="Times New Roman" w:hAnsi="Times New Roman" w:cs="Times New Roman"/>
          <w:sz w:val="24"/>
          <w:szCs w:val="24"/>
        </w:rPr>
        <w:t xml:space="preserve">continuous improvement and </w:t>
      </w:r>
      <w:r w:rsidR="00187214">
        <w:rPr>
          <w:rFonts w:ascii="Times New Roman" w:hAnsi="Times New Roman" w:cs="Times New Roman"/>
          <w:sz w:val="24"/>
          <w:szCs w:val="24"/>
        </w:rPr>
        <w:t>helps ensure that issues do not repeat themselves resulting in delays.</w:t>
      </w:r>
    </w:p>
    <w:p w14:paraId="219FE464" w14:textId="77777777" w:rsidR="00A96C21" w:rsidRDefault="00A96C21" w:rsidP="00A96C21">
      <w:pPr>
        <w:numPr>
          <w:ilvl w:val="0"/>
          <w:numId w:val="2"/>
        </w:num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96C21">
        <w:rPr>
          <w:rFonts w:ascii="Times New Roman" w:hAnsi="Times New Roman" w:cs="Times New Roman"/>
          <w:b/>
          <w:bCs/>
          <w:sz w:val="24"/>
          <w:szCs w:val="24"/>
        </w:rPr>
        <w:t>Why do you think these events are so important?</w:t>
      </w:r>
    </w:p>
    <w:p w14:paraId="5CA32B89" w14:textId="70162F6D" w:rsidR="00A96C21" w:rsidRPr="00A96C21" w:rsidRDefault="00951401" w:rsidP="00A96C21">
      <w:pPr>
        <w:numPr>
          <w:ilvl w:val="1"/>
          <w:numId w:val="2"/>
        </w:num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these events are important to the success of the project</w:t>
      </w:r>
      <w:r w:rsidR="005C00A5">
        <w:rPr>
          <w:rFonts w:ascii="Times New Roman" w:hAnsi="Times New Roman" w:cs="Times New Roman"/>
          <w:sz w:val="24"/>
          <w:szCs w:val="24"/>
        </w:rPr>
        <w:t xml:space="preserve"> because they help ensure that everything runs smoothly and help address any </w:t>
      </w:r>
      <w:r w:rsidR="0026566B">
        <w:rPr>
          <w:rFonts w:ascii="Times New Roman" w:hAnsi="Times New Roman" w:cs="Times New Roman"/>
          <w:sz w:val="24"/>
          <w:szCs w:val="24"/>
        </w:rPr>
        <w:t xml:space="preserve">issues that might arise. </w:t>
      </w:r>
      <w:r w:rsidR="00865545">
        <w:rPr>
          <w:rFonts w:ascii="Times New Roman" w:hAnsi="Times New Roman" w:cs="Times New Roman"/>
          <w:sz w:val="24"/>
          <w:szCs w:val="24"/>
        </w:rPr>
        <w:t xml:space="preserve">With each </w:t>
      </w:r>
      <w:r w:rsidR="00695FF4">
        <w:rPr>
          <w:rFonts w:ascii="Times New Roman" w:hAnsi="Times New Roman" w:cs="Times New Roman"/>
          <w:sz w:val="24"/>
          <w:szCs w:val="24"/>
        </w:rPr>
        <w:t xml:space="preserve">sprint planning we ensure that the team is advised as to what the customer expectations are and make sure everyone understands what needs to be completed to have a successful product. </w:t>
      </w:r>
      <w:r w:rsidR="00221318">
        <w:rPr>
          <w:rFonts w:ascii="Times New Roman" w:hAnsi="Times New Roman" w:cs="Times New Roman"/>
          <w:sz w:val="24"/>
          <w:szCs w:val="24"/>
        </w:rPr>
        <w:t>Each daily standup will help ensure that tasks are on time and going as planned</w:t>
      </w:r>
      <w:proofErr w:type="gramStart"/>
      <w:r w:rsidR="0098119A">
        <w:rPr>
          <w:rFonts w:ascii="Times New Roman" w:hAnsi="Times New Roman" w:cs="Times New Roman"/>
          <w:sz w:val="24"/>
          <w:szCs w:val="24"/>
        </w:rPr>
        <w:t>, also</w:t>
      </w:r>
      <w:proofErr w:type="gramEnd"/>
      <w:r w:rsidR="0098119A">
        <w:rPr>
          <w:rFonts w:ascii="Times New Roman" w:hAnsi="Times New Roman" w:cs="Times New Roman"/>
          <w:sz w:val="24"/>
          <w:szCs w:val="24"/>
        </w:rPr>
        <w:t xml:space="preserve"> provide time to address </w:t>
      </w:r>
      <w:r w:rsidR="00924838">
        <w:rPr>
          <w:rFonts w:ascii="Times New Roman" w:hAnsi="Times New Roman" w:cs="Times New Roman"/>
          <w:sz w:val="24"/>
          <w:szCs w:val="24"/>
        </w:rPr>
        <w:t xml:space="preserve">any issues that come up. Each sprint review will help ensure that the work completed is </w:t>
      </w:r>
      <w:proofErr w:type="gramStart"/>
      <w:r w:rsidR="00924838">
        <w:rPr>
          <w:rFonts w:ascii="Times New Roman" w:hAnsi="Times New Roman" w:cs="Times New Roman"/>
          <w:sz w:val="24"/>
          <w:szCs w:val="24"/>
        </w:rPr>
        <w:t>inline</w:t>
      </w:r>
      <w:proofErr w:type="gramEnd"/>
      <w:r w:rsidR="00924838">
        <w:rPr>
          <w:rFonts w:ascii="Times New Roman" w:hAnsi="Times New Roman" w:cs="Times New Roman"/>
          <w:sz w:val="24"/>
          <w:szCs w:val="24"/>
        </w:rPr>
        <w:t xml:space="preserve"> with the customer’s expectations</w:t>
      </w:r>
      <w:r w:rsidR="00871565">
        <w:rPr>
          <w:rFonts w:ascii="Times New Roman" w:hAnsi="Times New Roman" w:cs="Times New Roman"/>
          <w:sz w:val="24"/>
          <w:szCs w:val="24"/>
        </w:rPr>
        <w:t xml:space="preserve">. Each </w:t>
      </w:r>
      <w:r w:rsidR="00370606">
        <w:rPr>
          <w:rFonts w:ascii="Times New Roman" w:hAnsi="Times New Roman" w:cs="Times New Roman"/>
          <w:sz w:val="24"/>
          <w:szCs w:val="24"/>
        </w:rPr>
        <w:t>sprint retrospective helps the team learn from mistakes that were made and what worked to help ensure that future sprints go smooth</w:t>
      </w:r>
      <w:r w:rsidR="00B1183C">
        <w:rPr>
          <w:rFonts w:ascii="Times New Roman" w:hAnsi="Times New Roman" w:cs="Times New Roman"/>
          <w:sz w:val="24"/>
          <w:szCs w:val="24"/>
        </w:rPr>
        <w:t xml:space="preserve">er. </w:t>
      </w:r>
    </w:p>
    <w:p w14:paraId="0E09884E" w14:textId="77777777" w:rsidR="00A96C21" w:rsidRDefault="00A96C21" w:rsidP="00A96C21">
      <w:pPr>
        <w:numPr>
          <w:ilvl w:val="0"/>
          <w:numId w:val="2"/>
        </w:num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96C21">
        <w:rPr>
          <w:rFonts w:ascii="Times New Roman" w:hAnsi="Times New Roman" w:cs="Times New Roman"/>
          <w:b/>
          <w:bCs/>
          <w:sz w:val="24"/>
          <w:szCs w:val="24"/>
        </w:rPr>
        <w:t>What would you want the team to gain from them?</w:t>
      </w:r>
    </w:p>
    <w:p w14:paraId="55739288" w14:textId="2B61E50A" w:rsidR="00A96C21" w:rsidRPr="00A96C21" w:rsidRDefault="00510D20" w:rsidP="00A96C21">
      <w:pPr>
        <w:numPr>
          <w:ilvl w:val="1"/>
          <w:numId w:val="2"/>
        </w:num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hope/plan is for each team member to learn from each step of the process. </w:t>
      </w:r>
      <w:r w:rsidR="006670CF">
        <w:rPr>
          <w:rFonts w:ascii="Times New Roman" w:hAnsi="Times New Roman" w:cs="Times New Roman"/>
          <w:sz w:val="24"/>
          <w:szCs w:val="24"/>
        </w:rPr>
        <w:t xml:space="preserve">The team should learn what is all needed, who does what, how their work affects others on the team or other parts of the project, </w:t>
      </w:r>
      <w:r w:rsidR="00587C2B">
        <w:rPr>
          <w:rFonts w:ascii="Times New Roman" w:hAnsi="Times New Roman" w:cs="Times New Roman"/>
          <w:sz w:val="24"/>
          <w:szCs w:val="24"/>
        </w:rPr>
        <w:t xml:space="preserve">and how they can improve their work to help align </w:t>
      </w:r>
      <w:r w:rsidR="00BD1C3D">
        <w:rPr>
          <w:rFonts w:ascii="Times New Roman" w:hAnsi="Times New Roman" w:cs="Times New Roman"/>
          <w:sz w:val="24"/>
          <w:szCs w:val="24"/>
        </w:rPr>
        <w:t>all parts of the project.</w:t>
      </w:r>
    </w:p>
    <w:p w14:paraId="1EBEBFC0" w14:textId="77777777" w:rsidR="00A96C21" w:rsidRDefault="00A96C21" w:rsidP="00A96C21">
      <w:pPr>
        <w:numPr>
          <w:ilvl w:val="0"/>
          <w:numId w:val="2"/>
        </w:num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96C21">
        <w:rPr>
          <w:rFonts w:ascii="Times New Roman" w:hAnsi="Times New Roman" w:cs="Times New Roman"/>
          <w:b/>
          <w:bCs/>
          <w:sz w:val="24"/>
          <w:szCs w:val="24"/>
        </w:rPr>
        <w:t>How would you ensure the events achieve those goals?</w:t>
      </w:r>
    </w:p>
    <w:p w14:paraId="732BEEC9" w14:textId="59CF5664" w:rsidR="001912F9" w:rsidRPr="00501848" w:rsidRDefault="00632082" w:rsidP="00305487">
      <w:pPr>
        <w:numPr>
          <w:ilvl w:val="1"/>
          <w:numId w:val="2"/>
        </w:numPr>
        <w:ind w:left="720" w:hanging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501848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501848">
        <w:rPr>
          <w:rFonts w:ascii="Times New Roman" w:hAnsi="Times New Roman" w:cs="Times New Roman"/>
          <w:sz w:val="24"/>
          <w:szCs w:val="24"/>
        </w:rPr>
        <w:t xml:space="preserve"> achieve our go</w:t>
      </w:r>
      <w:r w:rsidR="006A56FF" w:rsidRPr="00501848">
        <w:rPr>
          <w:rFonts w:ascii="Times New Roman" w:hAnsi="Times New Roman" w:cs="Times New Roman"/>
          <w:sz w:val="24"/>
          <w:szCs w:val="24"/>
        </w:rPr>
        <w:t xml:space="preserve">als, I would </w:t>
      </w:r>
      <w:r w:rsidR="005C4B26" w:rsidRPr="00501848">
        <w:rPr>
          <w:rFonts w:ascii="Times New Roman" w:hAnsi="Times New Roman" w:cs="Times New Roman"/>
          <w:sz w:val="24"/>
          <w:szCs w:val="24"/>
        </w:rPr>
        <w:t xml:space="preserve">stress the need for communication and commitment to the project. </w:t>
      </w:r>
      <w:r w:rsidR="00E2422C" w:rsidRPr="00501848">
        <w:rPr>
          <w:rFonts w:ascii="Times New Roman" w:hAnsi="Times New Roman" w:cs="Times New Roman"/>
          <w:sz w:val="24"/>
          <w:szCs w:val="24"/>
        </w:rPr>
        <w:t xml:space="preserve">If the team is communicating </w:t>
      </w:r>
      <w:proofErr w:type="gramStart"/>
      <w:r w:rsidR="00C43F3B" w:rsidRPr="00501848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C43F3B" w:rsidRPr="00501848">
        <w:rPr>
          <w:rFonts w:ascii="Times New Roman" w:hAnsi="Times New Roman" w:cs="Times New Roman"/>
          <w:sz w:val="24"/>
          <w:szCs w:val="24"/>
        </w:rPr>
        <w:t xml:space="preserve"> the major points, successes, and issues</w:t>
      </w:r>
      <w:r w:rsidR="004475B2" w:rsidRPr="00501848">
        <w:rPr>
          <w:rFonts w:ascii="Times New Roman" w:hAnsi="Times New Roman" w:cs="Times New Roman"/>
          <w:sz w:val="24"/>
          <w:szCs w:val="24"/>
        </w:rPr>
        <w:t xml:space="preserve">, then the team can respond accordingly to ensure project success. </w:t>
      </w:r>
      <w:r w:rsidR="00FF545B" w:rsidRPr="00501848">
        <w:rPr>
          <w:rFonts w:ascii="Times New Roman" w:hAnsi="Times New Roman" w:cs="Times New Roman"/>
          <w:sz w:val="24"/>
          <w:szCs w:val="24"/>
        </w:rPr>
        <w:t xml:space="preserve">Commitment </w:t>
      </w:r>
      <w:r w:rsidR="00193706" w:rsidRPr="00501848">
        <w:rPr>
          <w:rFonts w:ascii="Times New Roman" w:hAnsi="Times New Roman" w:cs="Times New Roman"/>
          <w:sz w:val="24"/>
          <w:szCs w:val="24"/>
        </w:rPr>
        <w:t xml:space="preserve">is </w:t>
      </w:r>
      <w:r w:rsidR="00642D4D" w:rsidRPr="00501848">
        <w:rPr>
          <w:rFonts w:ascii="Times New Roman" w:hAnsi="Times New Roman" w:cs="Times New Roman"/>
          <w:sz w:val="24"/>
          <w:szCs w:val="24"/>
        </w:rPr>
        <w:t xml:space="preserve">key to </w:t>
      </w:r>
      <w:proofErr w:type="gramStart"/>
      <w:r w:rsidR="00642D4D" w:rsidRPr="00501848">
        <w:rPr>
          <w:rFonts w:ascii="Times New Roman" w:hAnsi="Times New Roman" w:cs="Times New Roman"/>
          <w:sz w:val="24"/>
          <w:szCs w:val="24"/>
        </w:rPr>
        <w:t>keep</w:t>
      </w:r>
      <w:proofErr w:type="gramEnd"/>
      <w:r w:rsidR="00642D4D" w:rsidRPr="00501848">
        <w:rPr>
          <w:rFonts w:ascii="Times New Roman" w:hAnsi="Times New Roman" w:cs="Times New Roman"/>
          <w:sz w:val="24"/>
          <w:szCs w:val="24"/>
        </w:rPr>
        <w:t xml:space="preserve"> all tasks on track with little to no distractions, especially if the project has a short timeline. </w:t>
      </w:r>
      <w:r w:rsidR="009F2D06" w:rsidRPr="00501848">
        <w:rPr>
          <w:rFonts w:ascii="Times New Roman" w:hAnsi="Times New Roman" w:cs="Times New Roman"/>
          <w:sz w:val="24"/>
          <w:szCs w:val="24"/>
        </w:rPr>
        <w:t xml:space="preserve">When a team member commits to </w:t>
      </w:r>
      <w:proofErr w:type="gramStart"/>
      <w:r w:rsidR="00501848" w:rsidRPr="00501848">
        <w:rPr>
          <w:rFonts w:ascii="Times New Roman" w:hAnsi="Times New Roman" w:cs="Times New Roman"/>
          <w:sz w:val="24"/>
          <w:szCs w:val="24"/>
        </w:rPr>
        <w:t>task</w:t>
      </w:r>
      <w:proofErr w:type="gramEnd"/>
      <w:r w:rsidR="00501848" w:rsidRPr="00501848">
        <w:rPr>
          <w:rFonts w:ascii="Times New Roman" w:hAnsi="Times New Roman" w:cs="Times New Roman"/>
          <w:sz w:val="24"/>
          <w:szCs w:val="24"/>
        </w:rPr>
        <w:t xml:space="preserve"> with a specific deadline, it is imperative that the team member stays on task and meets that deadline. </w:t>
      </w:r>
    </w:p>
    <w:sectPr w:rsidR="001912F9" w:rsidRPr="005018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DDC7F" w14:textId="77777777" w:rsidR="004441A1" w:rsidRDefault="004441A1" w:rsidP="007736E0">
      <w:pPr>
        <w:spacing w:after="0" w:line="240" w:lineRule="auto"/>
      </w:pPr>
      <w:r>
        <w:separator/>
      </w:r>
    </w:p>
  </w:endnote>
  <w:endnote w:type="continuationSeparator" w:id="0">
    <w:p w14:paraId="0B5775CD" w14:textId="77777777" w:rsidR="004441A1" w:rsidRDefault="004441A1" w:rsidP="0077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3DE7D" w14:textId="77777777" w:rsidR="004441A1" w:rsidRDefault="004441A1" w:rsidP="007736E0">
      <w:pPr>
        <w:spacing w:after="0" w:line="240" w:lineRule="auto"/>
      </w:pPr>
      <w:r>
        <w:separator/>
      </w:r>
    </w:p>
  </w:footnote>
  <w:footnote w:type="continuationSeparator" w:id="0">
    <w:p w14:paraId="287C1B3B" w14:textId="77777777" w:rsidR="004441A1" w:rsidRDefault="004441A1" w:rsidP="00773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64137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1304A9" w14:textId="0ADE9908" w:rsidR="00A545AF" w:rsidRDefault="00A545A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6E7178" w14:textId="77777777" w:rsidR="007736E0" w:rsidRDefault="007736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27EC"/>
    <w:multiLevelType w:val="multilevel"/>
    <w:tmpl w:val="5F80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9001FB"/>
    <w:multiLevelType w:val="multilevel"/>
    <w:tmpl w:val="316A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504050">
    <w:abstractNumId w:val="0"/>
  </w:num>
  <w:num w:numId="2" w16cid:durableId="1526795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8B"/>
    <w:rsid w:val="00047946"/>
    <w:rsid w:val="0005662B"/>
    <w:rsid w:val="00080F8B"/>
    <w:rsid w:val="0008579C"/>
    <w:rsid w:val="000D2E5D"/>
    <w:rsid w:val="000D4C8B"/>
    <w:rsid w:val="000E6D6B"/>
    <w:rsid w:val="000F0BA9"/>
    <w:rsid w:val="0012454D"/>
    <w:rsid w:val="0015356E"/>
    <w:rsid w:val="00153633"/>
    <w:rsid w:val="00182092"/>
    <w:rsid w:val="00187214"/>
    <w:rsid w:val="001912F9"/>
    <w:rsid w:val="00193706"/>
    <w:rsid w:val="001D6021"/>
    <w:rsid w:val="002121C8"/>
    <w:rsid w:val="00221318"/>
    <w:rsid w:val="00222649"/>
    <w:rsid w:val="00235909"/>
    <w:rsid w:val="0026566B"/>
    <w:rsid w:val="002B69F8"/>
    <w:rsid w:val="002C490D"/>
    <w:rsid w:val="002D61D2"/>
    <w:rsid w:val="0033188F"/>
    <w:rsid w:val="00334248"/>
    <w:rsid w:val="00350B05"/>
    <w:rsid w:val="00360F5B"/>
    <w:rsid w:val="00370192"/>
    <w:rsid w:val="00370606"/>
    <w:rsid w:val="0038462A"/>
    <w:rsid w:val="0039403E"/>
    <w:rsid w:val="003A6803"/>
    <w:rsid w:val="003A6972"/>
    <w:rsid w:val="003F0E67"/>
    <w:rsid w:val="0044307E"/>
    <w:rsid w:val="004441A1"/>
    <w:rsid w:val="004475B2"/>
    <w:rsid w:val="004A7694"/>
    <w:rsid w:val="004E3B2F"/>
    <w:rsid w:val="004F5A74"/>
    <w:rsid w:val="00501848"/>
    <w:rsid w:val="005035CF"/>
    <w:rsid w:val="00504C67"/>
    <w:rsid w:val="00510D20"/>
    <w:rsid w:val="005139D1"/>
    <w:rsid w:val="005148E3"/>
    <w:rsid w:val="00537B9B"/>
    <w:rsid w:val="005414D8"/>
    <w:rsid w:val="00586E1F"/>
    <w:rsid w:val="00587C2B"/>
    <w:rsid w:val="00596885"/>
    <w:rsid w:val="005C00A5"/>
    <w:rsid w:val="005C43BB"/>
    <w:rsid w:val="005C4B26"/>
    <w:rsid w:val="005D6365"/>
    <w:rsid w:val="00632082"/>
    <w:rsid w:val="00642D4D"/>
    <w:rsid w:val="006670CF"/>
    <w:rsid w:val="00681FA9"/>
    <w:rsid w:val="00695FF4"/>
    <w:rsid w:val="006A4FA7"/>
    <w:rsid w:val="006A56FF"/>
    <w:rsid w:val="006C45BE"/>
    <w:rsid w:val="00705B11"/>
    <w:rsid w:val="007412EE"/>
    <w:rsid w:val="007736E0"/>
    <w:rsid w:val="00785365"/>
    <w:rsid w:val="007871B3"/>
    <w:rsid w:val="007A6A80"/>
    <w:rsid w:val="00807B65"/>
    <w:rsid w:val="00835E91"/>
    <w:rsid w:val="00846058"/>
    <w:rsid w:val="00865545"/>
    <w:rsid w:val="00871565"/>
    <w:rsid w:val="00871655"/>
    <w:rsid w:val="00884059"/>
    <w:rsid w:val="00886653"/>
    <w:rsid w:val="008C0080"/>
    <w:rsid w:val="008D053D"/>
    <w:rsid w:val="00924838"/>
    <w:rsid w:val="00925C0D"/>
    <w:rsid w:val="0092746E"/>
    <w:rsid w:val="00951401"/>
    <w:rsid w:val="00956AAB"/>
    <w:rsid w:val="00963AEA"/>
    <w:rsid w:val="0098119A"/>
    <w:rsid w:val="009B2160"/>
    <w:rsid w:val="009F2D06"/>
    <w:rsid w:val="00A05CA0"/>
    <w:rsid w:val="00A05E4A"/>
    <w:rsid w:val="00A1041F"/>
    <w:rsid w:val="00A3509A"/>
    <w:rsid w:val="00A44E6B"/>
    <w:rsid w:val="00A545AF"/>
    <w:rsid w:val="00A623A4"/>
    <w:rsid w:val="00A70A6C"/>
    <w:rsid w:val="00A96C21"/>
    <w:rsid w:val="00AF4F45"/>
    <w:rsid w:val="00B1183C"/>
    <w:rsid w:val="00B25581"/>
    <w:rsid w:val="00B765D5"/>
    <w:rsid w:val="00BD1C3D"/>
    <w:rsid w:val="00C2561D"/>
    <w:rsid w:val="00C43F3B"/>
    <w:rsid w:val="00C63730"/>
    <w:rsid w:val="00CA03D4"/>
    <w:rsid w:val="00CA1AC9"/>
    <w:rsid w:val="00CF6C0A"/>
    <w:rsid w:val="00D97B37"/>
    <w:rsid w:val="00DB4CF0"/>
    <w:rsid w:val="00DD521F"/>
    <w:rsid w:val="00DF1FA2"/>
    <w:rsid w:val="00E1137B"/>
    <w:rsid w:val="00E2422C"/>
    <w:rsid w:val="00E3370E"/>
    <w:rsid w:val="00E33E5B"/>
    <w:rsid w:val="00E41BD8"/>
    <w:rsid w:val="00E542D4"/>
    <w:rsid w:val="00E54CF2"/>
    <w:rsid w:val="00E64164"/>
    <w:rsid w:val="00E87CCA"/>
    <w:rsid w:val="00F022BC"/>
    <w:rsid w:val="00F31CE3"/>
    <w:rsid w:val="00F4239F"/>
    <w:rsid w:val="00F461A6"/>
    <w:rsid w:val="00F66104"/>
    <w:rsid w:val="00FA08CF"/>
    <w:rsid w:val="00FC2B4A"/>
    <w:rsid w:val="00FC2C36"/>
    <w:rsid w:val="00FF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5030"/>
  <w15:chartTrackingRefBased/>
  <w15:docId w15:val="{D7A9E687-466A-474C-B390-9095C35F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3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6E0"/>
  </w:style>
  <w:style w:type="paragraph" w:styleId="Footer">
    <w:name w:val="footer"/>
    <w:basedOn w:val="Normal"/>
    <w:link w:val="FooterChar"/>
    <w:uiPriority w:val="99"/>
    <w:unhideWhenUsed/>
    <w:rsid w:val="00773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rfg\OneDrive\Documents\Custom%20Office%20Templates\School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School template.dotx</Template>
  <TotalTime>148</TotalTime>
  <Pages>4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king</dc:creator>
  <cp:keywords/>
  <dc:description/>
  <cp:lastModifiedBy>King, Christopher</cp:lastModifiedBy>
  <cp:revision>79</cp:revision>
  <dcterms:created xsi:type="dcterms:W3CDTF">2023-07-09T22:40:00Z</dcterms:created>
  <dcterms:modified xsi:type="dcterms:W3CDTF">2023-07-10T01:09:00Z</dcterms:modified>
</cp:coreProperties>
</file>