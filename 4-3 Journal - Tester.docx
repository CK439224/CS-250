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61301" w14:textId="6B74FDC5" w:rsidR="005D6365" w:rsidRPr="00807B65" w:rsidRDefault="00080C32" w:rsidP="00334248">
      <w:pPr>
        <w:contextualSpacing/>
        <w:jc w:val="center"/>
        <w:rPr>
          <w:rFonts w:ascii="Times New Roman" w:hAnsi="Times New Roman" w:cs="Times New Roman"/>
          <w:b/>
          <w:bCs/>
          <w:sz w:val="24"/>
          <w:szCs w:val="24"/>
        </w:rPr>
      </w:pPr>
      <w:r w:rsidRPr="00080C32">
        <w:rPr>
          <w:rFonts w:ascii="Times New Roman" w:hAnsi="Times New Roman" w:cs="Times New Roman"/>
          <w:b/>
          <w:bCs/>
          <w:sz w:val="24"/>
          <w:szCs w:val="24"/>
        </w:rPr>
        <w:t>4</w:t>
      </w:r>
      <w:r w:rsidR="008974D1">
        <w:rPr>
          <w:rFonts w:ascii="Times New Roman" w:hAnsi="Times New Roman" w:cs="Times New Roman"/>
          <w:b/>
          <w:bCs/>
          <w:sz w:val="24"/>
          <w:szCs w:val="24"/>
        </w:rPr>
        <w:t>-3</w:t>
      </w:r>
      <w:r w:rsidRPr="00080C32">
        <w:rPr>
          <w:rFonts w:ascii="Times New Roman" w:hAnsi="Times New Roman" w:cs="Times New Roman"/>
          <w:b/>
          <w:bCs/>
          <w:sz w:val="24"/>
          <w:szCs w:val="24"/>
        </w:rPr>
        <w:t xml:space="preserve"> Journal: </w:t>
      </w:r>
      <w:r w:rsidR="00BE65D7">
        <w:rPr>
          <w:rFonts w:ascii="Times New Roman" w:hAnsi="Times New Roman" w:cs="Times New Roman"/>
          <w:b/>
          <w:bCs/>
          <w:sz w:val="24"/>
          <w:szCs w:val="24"/>
        </w:rPr>
        <w:t>Tester</w:t>
      </w:r>
    </w:p>
    <w:p w14:paraId="6AD3CB54" w14:textId="77777777" w:rsidR="005D6365" w:rsidRDefault="005D6365" w:rsidP="005D6365">
      <w:pPr>
        <w:contextualSpacing/>
        <w:jc w:val="center"/>
        <w:rPr>
          <w:rFonts w:ascii="Times New Roman" w:hAnsi="Times New Roman" w:cs="Times New Roman"/>
          <w:b/>
          <w:bCs/>
          <w:sz w:val="24"/>
          <w:szCs w:val="24"/>
        </w:rPr>
      </w:pPr>
    </w:p>
    <w:p w14:paraId="5A2C37AC" w14:textId="77777777" w:rsidR="005D6365" w:rsidRDefault="005D6365" w:rsidP="005D6365">
      <w:pPr>
        <w:contextualSpacing/>
        <w:jc w:val="center"/>
        <w:rPr>
          <w:rFonts w:ascii="Times New Roman" w:hAnsi="Times New Roman" w:cs="Times New Roman"/>
          <w:b/>
          <w:bCs/>
          <w:sz w:val="24"/>
          <w:szCs w:val="24"/>
        </w:rPr>
      </w:pPr>
    </w:p>
    <w:p w14:paraId="558B02EA" w14:textId="77777777" w:rsidR="00E41BD8" w:rsidRDefault="00E41BD8" w:rsidP="005D6365">
      <w:pPr>
        <w:contextualSpacing/>
        <w:jc w:val="center"/>
        <w:rPr>
          <w:rFonts w:ascii="Times New Roman" w:hAnsi="Times New Roman" w:cs="Times New Roman"/>
          <w:b/>
          <w:bCs/>
          <w:sz w:val="24"/>
          <w:szCs w:val="24"/>
        </w:rPr>
      </w:pPr>
    </w:p>
    <w:p w14:paraId="647961C4" w14:textId="77777777" w:rsidR="00E41BD8" w:rsidRDefault="00E41BD8" w:rsidP="005D6365">
      <w:pPr>
        <w:contextualSpacing/>
        <w:jc w:val="center"/>
        <w:rPr>
          <w:rFonts w:ascii="Times New Roman" w:hAnsi="Times New Roman" w:cs="Times New Roman"/>
          <w:b/>
          <w:bCs/>
          <w:sz w:val="24"/>
          <w:szCs w:val="24"/>
        </w:rPr>
      </w:pPr>
    </w:p>
    <w:p w14:paraId="1DA2ABB6" w14:textId="77777777" w:rsidR="00E41BD8" w:rsidRDefault="00E41BD8" w:rsidP="005D6365">
      <w:pPr>
        <w:contextualSpacing/>
        <w:jc w:val="center"/>
        <w:rPr>
          <w:rFonts w:ascii="Times New Roman" w:hAnsi="Times New Roman" w:cs="Times New Roman"/>
          <w:b/>
          <w:bCs/>
          <w:sz w:val="24"/>
          <w:szCs w:val="24"/>
        </w:rPr>
      </w:pPr>
    </w:p>
    <w:p w14:paraId="6D609986" w14:textId="1141977E" w:rsidR="005D6365" w:rsidRDefault="005D6365" w:rsidP="00DF1FA2">
      <w:pPr>
        <w:contextualSpacing/>
        <w:rPr>
          <w:rFonts w:ascii="Times New Roman" w:hAnsi="Times New Roman" w:cs="Times New Roman"/>
          <w:b/>
          <w:bCs/>
          <w:sz w:val="24"/>
          <w:szCs w:val="24"/>
        </w:rPr>
      </w:pPr>
    </w:p>
    <w:p w14:paraId="7B8A94F1" w14:textId="5833F18F" w:rsidR="00504C67" w:rsidRDefault="00504C67" w:rsidP="005D6365">
      <w:pPr>
        <w:contextualSpacing/>
        <w:jc w:val="center"/>
        <w:rPr>
          <w:rFonts w:ascii="Times New Roman" w:hAnsi="Times New Roman" w:cs="Times New Roman"/>
          <w:sz w:val="24"/>
          <w:szCs w:val="24"/>
        </w:rPr>
      </w:pPr>
      <w:r>
        <w:rPr>
          <w:rFonts w:ascii="Times New Roman" w:hAnsi="Times New Roman" w:cs="Times New Roman"/>
          <w:sz w:val="24"/>
          <w:szCs w:val="24"/>
        </w:rPr>
        <w:t>Christopher King</w:t>
      </w:r>
    </w:p>
    <w:p w14:paraId="2DEE93EE" w14:textId="7664902C" w:rsidR="005D6365" w:rsidRDefault="005D6365" w:rsidP="005D6365">
      <w:pPr>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65698D7" w14:textId="77777777" w:rsidR="00E87149" w:rsidRDefault="00E87149" w:rsidP="00E87149">
      <w:pPr>
        <w:contextualSpacing/>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5C9A6078" w14:textId="77777777" w:rsidR="00364208" w:rsidRDefault="00364208" w:rsidP="00364208">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Rangitsch</w:t>
      </w:r>
      <w:proofErr w:type="spellEnd"/>
    </w:p>
    <w:p w14:paraId="26C64F31" w14:textId="457A4E58" w:rsidR="003A6972" w:rsidRDefault="004828F9" w:rsidP="005D6365">
      <w:pPr>
        <w:contextualSpacing/>
        <w:jc w:val="center"/>
        <w:rPr>
          <w:rFonts w:ascii="Times New Roman" w:hAnsi="Times New Roman" w:cs="Times New Roman"/>
          <w:sz w:val="24"/>
          <w:szCs w:val="24"/>
        </w:rPr>
      </w:pPr>
      <w:r>
        <w:rPr>
          <w:rFonts w:ascii="Times New Roman" w:hAnsi="Times New Roman" w:cs="Times New Roman"/>
          <w:sz w:val="24"/>
          <w:szCs w:val="24"/>
        </w:rPr>
        <w:t xml:space="preserve">July </w:t>
      </w:r>
      <w:r w:rsidR="00206CCA">
        <w:rPr>
          <w:rFonts w:ascii="Times New Roman" w:hAnsi="Times New Roman" w:cs="Times New Roman"/>
          <w:sz w:val="24"/>
          <w:szCs w:val="24"/>
        </w:rPr>
        <w:t>23</w:t>
      </w:r>
      <w:r w:rsidR="00206CCA" w:rsidRPr="00206CCA">
        <w:rPr>
          <w:rFonts w:ascii="Times New Roman" w:hAnsi="Times New Roman" w:cs="Times New Roman"/>
          <w:sz w:val="24"/>
          <w:szCs w:val="24"/>
          <w:vertAlign w:val="superscript"/>
        </w:rPr>
        <w:t>rd</w:t>
      </w:r>
      <w:r w:rsidR="00206CCA">
        <w:rPr>
          <w:rFonts w:ascii="Times New Roman" w:hAnsi="Times New Roman" w:cs="Times New Roman"/>
          <w:sz w:val="24"/>
          <w:szCs w:val="24"/>
        </w:rPr>
        <w:t xml:space="preserve"> </w:t>
      </w:r>
      <w:r>
        <w:rPr>
          <w:rFonts w:ascii="Times New Roman" w:hAnsi="Times New Roman" w:cs="Times New Roman"/>
          <w:sz w:val="24"/>
          <w:szCs w:val="24"/>
        </w:rPr>
        <w:t>, 2023</w:t>
      </w:r>
    </w:p>
    <w:p w14:paraId="60F8859F" w14:textId="77777777" w:rsidR="009F4366" w:rsidRDefault="00E41BD8" w:rsidP="009F4366">
      <w:pPr>
        <w:numPr>
          <w:ilvl w:val="0"/>
          <w:numId w:val="3"/>
        </w:numPr>
        <w:rPr>
          <w:rFonts w:ascii="Times New Roman" w:hAnsi="Times New Roman" w:cs="Times New Roman"/>
          <w:b/>
          <w:bCs/>
          <w:sz w:val="24"/>
          <w:szCs w:val="24"/>
        </w:rPr>
      </w:pPr>
      <w:r>
        <w:rPr>
          <w:rFonts w:ascii="Times New Roman" w:hAnsi="Times New Roman" w:cs="Times New Roman"/>
          <w:sz w:val="24"/>
          <w:szCs w:val="24"/>
        </w:rPr>
        <w:br w:type="page"/>
      </w:r>
      <w:r w:rsidR="009F4366" w:rsidRPr="009F4366">
        <w:rPr>
          <w:rFonts w:ascii="Times New Roman" w:hAnsi="Times New Roman" w:cs="Times New Roman"/>
          <w:b/>
          <w:bCs/>
          <w:sz w:val="24"/>
          <w:szCs w:val="24"/>
        </w:rPr>
        <w:lastRenderedPageBreak/>
        <w:t>What elements of the user stories were the most helpful in developing your initial test cases?</w:t>
      </w:r>
    </w:p>
    <w:p w14:paraId="1235ADE6" w14:textId="49034DA4" w:rsidR="004F75A1" w:rsidRPr="009F4366" w:rsidRDefault="00A50C34" w:rsidP="004F75A1">
      <w:pPr>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User stories are very important </w:t>
      </w:r>
      <w:r w:rsidR="00EF6185">
        <w:rPr>
          <w:rFonts w:ascii="Times New Roman" w:hAnsi="Times New Roman" w:cs="Times New Roman"/>
          <w:sz w:val="24"/>
          <w:szCs w:val="24"/>
        </w:rPr>
        <w:t xml:space="preserve">when developing test cases. The user stories help provide </w:t>
      </w:r>
      <w:r w:rsidR="00200715">
        <w:rPr>
          <w:rFonts w:ascii="Times New Roman" w:hAnsi="Times New Roman" w:cs="Times New Roman"/>
          <w:sz w:val="24"/>
          <w:szCs w:val="24"/>
        </w:rPr>
        <w:t xml:space="preserve">the essential information </w:t>
      </w:r>
      <w:r w:rsidR="00FA230A">
        <w:rPr>
          <w:rFonts w:ascii="Times New Roman" w:hAnsi="Times New Roman" w:cs="Times New Roman"/>
          <w:sz w:val="24"/>
          <w:szCs w:val="24"/>
        </w:rPr>
        <w:t>for what is considered as “pass” criteria. With the users telling us what they expect and what they would like</w:t>
      </w:r>
      <w:r w:rsidR="00886898">
        <w:rPr>
          <w:rFonts w:ascii="Times New Roman" w:hAnsi="Times New Roman" w:cs="Times New Roman"/>
          <w:sz w:val="24"/>
          <w:szCs w:val="24"/>
        </w:rPr>
        <w:t xml:space="preserve">, we can use this information to create the test cases to make sure the </w:t>
      </w:r>
      <w:proofErr w:type="spellStart"/>
      <w:r w:rsidR="00886898">
        <w:rPr>
          <w:rFonts w:ascii="Times New Roman" w:hAnsi="Times New Roman" w:cs="Times New Roman"/>
          <w:sz w:val="24"/>
          <w:szCs w:val="24"/>
        </w:rPr>
        <w:t>users</w:t>
      </w:r>
      <w:proofErr w:type="spellEnd"/>
      <w:r w:rsidR="00886898">
        <w:rPr>
          <w:rFonts w:ascii="Times New Roman" w:hAnsi="Times New Roman" w:cs="Times New Roman"/>
          <w:sz w:val="24"/>
          <w:szCs w:val="24"/>
        </w:rPr>
        <w:t xml:space="preserve"> needs/wants are met.</w:t>
      </w:r>
    </w:p>
    <w:p w14:paraId="392B21F8" w14:textId="77777777" w:rsidR="009F4366" w:rsidRDefault="009F4366" w:rsidP="009F4366">
      <w:pPr>
        <w:numPr>
          <w:ilvl w:val="0"/>
          <w:numId w:val="3"/>
        </w:numPr>
        <w:rPr>
          <w:rFonts w:ascii="Times New Roman" w:hAnsi="Times New Roman" w:cs="Times New Roman"/>
          <w:b/>
          <w:bCs/>
          <w:sz w:val="24"/>
          <w:szCs w:val="24"/>
        </w:rPr>
      </w:pPr>
      <w:r w:rsidRPr="009F4366">
        <w:rPr>
          <w:rFonts w:ascii="Times New Roman" w:hAnsi="Times New Roman" w:cs="Times New Roman"/>
          <w:b/>
          <w:bCs/>
          <w:sz w:val="24"/>
          <w:szCs w:val="24"/>
        </w:rPr>
        <w:t>What was missing from the user stories that would have been helpful?</w:t>
      </w:r>
    </w:p>
    <w:p w14:paraId="49165C73" w14:textId="38D22724" w:rsidR="004F75A1" w:rsidRPr="009F4366" w:rsidRDefault="00310254" w:rsidP="004F75A1">
      <w:pPr>
        <w:numPr>
          <w:ilvl w:val="1"/>
          <w:numId w:val="3"/>
        </w:numPr>
        <w:rPr>
          <w:rFonts w:ascii="Times New Roman" w:hAnsi="Times New Roman" w:cs="Times New Roman"/>
          <w:b/>
          <w:bCs/>
          <w:sz w:val="24"/>
          <w:szCs w:val="24"/>
        </w:rPr>
      </w:pPr>
      <w:r>
        <w:rPr>
          <w:rFonts w:ascii="Times New Roman" w:hAnsi="Times New Roman" w:cs="Times New Roman"/>
          <w:sz w:val="24"/>
          <w:szCs w:val="24"/>
        </w:rPr>
        <w:t>Something that was missing from the user stories that would have been more helpful would be more details. The users provided us with fairly vague wants/needs</w:t>
      </w:r>
      <w:r w:rsidR="007431F5">
        <w:rPr>
          <w:rFonts w:ascii="Times New Roman" w:hAnsi="Times New Roman" w:cs="Times New Roman"/>
          <w:sz w:val="24"/>
          <w:szCs w:val="24"/>
        </w:rPr>
        <w:t xml:space="preserve">, </w:t>
      </w:r>
      <w:r w:rsidR="00C465CF">
        <w:rPr>
          <w:rFonts w:ascii="Times New Roman" w:hAnsi="Times New Roman" w:cs="Times New Roman"/>
          <w:sz w:val="24"/>
          <w:szCs w:val="24"/>
        </w:rPr>
        <w:t xml:space="preserve">so anything outside their short statement we either have to guess or request more information. It would be better to request more information since guessing </w:t>
      </w:r>
      <w:r w:rsidR="005D4929">
        <w:rPr>
          <w:rFonts w:ascii="Times New Roman" w:hAnsi="Times New Roman" w:cs="Times New Roman"/>
          <w:sz w:val="24"/>
          <w:szCs w:val="24"/>
        </w:rPr>
        <w:t>would just be a shot in the dark. More detail is always better.</w:t>
      </w:r>
    </w:p>
    <w:p w14:paraId="46C2EE93" w14:textId="77777777" w:rsidR="009F4366" w:rsidRDefault="009F4366" w:rsidP="009F4366">
      <w:pPr>
        <w:numPr>
          <w:ilvl w:val="0"/>
          <w:numId w:val="3"/>
        </w:numPr>
        <w:rPr>
          <w:rFonts w:ascii="Times New Roman" w:hAnsi="Times New Roman" w:cs="Times New Roman"/>
          <w:b/>
          <w:bCs/>
          <w:sz w:val="24"/>
          <w:szCs w:val="24"/>
        </w:rPr>
      </w:pPr>
      <w:r w:rsidRPr="009F4366">
        <w:rPr>
          <w:rFonts w:ascii="Times New Roman" w:hAnsi="Times New Roman" w:cs="Times New Roman"/>
          <w:b/>
          <w:bCs/>
          <w:sz w:val="24"/>
          <w:szCs w:val="24"/>
        </w:rPr>
        <w:t>How might you go about getting this additional information?</w:t>
      </w:r>
    </w:p>
    <w:p w14:paraId="75D26EBF" w14:textId="422851DC" w:rsidR="004F75A1" w:rsidRPr="00586E3B" w:rsidRDefault="002405F5" w:rsidP="004F75A1">
      <w:pPr>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We can reach out to the </w:t>
      </w:r>
      <w:r w:rsidR="00BC68DD">
        <w:rPr>
          <w:rFonts w:ascii="Times New Roman" w:hAnsi="Times New Roman" w:cs="Times New Roman"/>
          <w:sz w:val="24"/>
          <w:szCs w:val="24"/>
        </w:rPr>
        <w:t xml:space="preserve">product owner to see if they could contact the users that were interviewed for more information pertaining to our questions. This can be done in person, over the phone, or even via email. </w:t>
      </w:r>
      <w:r w:rsidR="0053333E">
        <w:rPr>
          <w:rFonts w:ascii="Times New Roman" w:hAnsi="Times New Roman" w:cs="Times New Roman"/>
          <w:sz w:val="24"/>
          <w:szCs w:val="24"/>
        </w:rPr>
        <w:t xml:space="preserve">If we are unable to contact the users from the initial interaction, we could utilize another pool of users with </w:t>
      </w:r>
      <w:r w:rsidR="00586E3B">
        <w:rPr>
          <w:rFonts w:ascii="Times New Roman" w:hAnsi="Times New Roman" w:cs="Times New Roman"/>
          <w:sz w:val="24"/>
          <w:szCs w:val="24"/>
        </w:rPr>
        <w:t xml:space="preserve">more direct questions. </w:t>
      </w:r>
    </w:p>
    <w:p w14:paraId="6D4C44DF" w14:textId="77777777" w:rsidR="00586E3B" w:rsidRPr="009F4366" w:rsidRDefault="00586E3B" w:rsidP="00586E3B">
      <w:pPr>
        <w:rPr>
          <w:rFonts w:ascii="Times New Roman" w:hAnsi="Times New Roman" w:cs="Times New Roman"/>
          <w:b/>
          <w:bCs/>
          <w:sz w:val="24"/>
          <w:szCs w:val="24"/>
        </w:rPr>
      </w:pPr>
    </w:p>
    <w:p w14:paraId="3F47622E" w14:textId="77777777" w:rsidR="009F4366" w:rsidRDefault="009F4366" w:rsidP="009F4366">
      <w:pPr>
        <w:numPr>
          <w:ilvl w:val="0"/>
          <w:numId w:val="3"/>
        </w:numPr>
        <w:rPr>
          <w:rFonts w:ascii="Times New Roman" w:hAnsi="Times New Roman" w:cs="Times New Roman"/>
          <w:b/>
          <w:bCs/>
          <w:sz w:val="24"/>
          <w:szCs w:val="24"/>
        </w:rPr>
      </w:pPr>
      <w:r w:rsidRPr="009F4366">
        <w:rPr>
          <w:rFonts w:ascii="Times New Roman" w:hAnsi="Times New Roman" w:cs="Times New Roman"/>
          <w:b/>
          <w:bCs/>
          <w:sz w:val="24"/>
          <w:szCs w:val="24"/>
        </w:rPr>
        <w:lastRenderedPageBreak/>
        <w:t>Create a sample email that would effectively relate your needs and prompt a proper response. Be sure to identify the recipient of the communication and the specific information you expect to receive.</w:t>
      </w:r>
    </w:p>
    <w:p w14:paraId="15DD5885" w14:textId="49392C87" w:rsidR="004F75A1" w:rsidRDefault="00654A60" w:rsidP="004F75A1">
      <w:pPr>
        <w:numPr>
          <w:ilvl w:val="1"/>
          <w:numId w:val="3"/>
        </w:numPr>
        <w:rPr>
          <w:rFonts w:ascii="Times New Roman" w:hAnsi="Times New Roman" w:cs="Times New Roman"/>
          <w:b/>
          <w:bCs/>
          <w:sz w:val="24"/>
          <w:szCs w:val="24"/>
        </w:rPr>
      </w:pPr>
      <w:r>
        <w:rPr>
          <w:rFonts w:ascii="Times New Roman" w:hAnsi="Times New Roman" w:cs="Times New Roman"/>
          <w:b/>
          <w:bCs/>
          <w:sz w:val="24"/>
          <w:szCs w:val="24"/>
        </w:rPr>
        <w:t>Sample Email:</w:t>
      </w:r>
    </w:p>
    <w:p w14:paraId="5403A1AD" w14:textId="121E42FC" w:rsidR="00654A60" w:rsidRPr="00654A60" w:rsidRDefault="00654A60" w:rsidP="00654A60">
      <w:pPr>
        <w:rPr>
          <w:rFonts w:ascii="Times New Roman" w:hAnsi="Times New Roman" w:cs="Times New Roman"/>
          <w:sz w:val="24"/>
          <w:szCs w:val="24"/>
        </w:rPr>
      </w:pPr>
      <w:r w:rsidRPr="00654A60">
        <w:rPr>
          <w:rFonts w:ascii="Times New Roman" w:hAnsi="Times New Roman" w:cs="Times New Roman"/>
          <w:sz w:val="24"/>
          <w:szCs w:val="24"/>
        </w:rPr>
        <w:t xml:space="preserve">To: </w:t>
      </w:r>
      <w:r w:rsidR="00616A37">
        <w:rPr>
          <w:rFonts w:ascii="Times New Roman" w:hAnsi="Times New Roman" w:cs="Times New Roman"/>
          <w:sz w:val="24"/>
          <w:szCs w:val="24"/>
        </w:rPr>
        <w:t>Product Owner</w:t>
      </w:r>
    </w:p>
    <w:p w14:paraId="2A5E4304" w14:textId="77777777" w:rsidR="00654A60" w:rsidRPr="00654A60" w:rsidRDefault="00654A60" w:rsidP="00654A60">
      <w:pPr>
        <w:rPr>
          <w:rFonts w:ascii="Times New Roman" w:hAnsi="Times New Roman" w:cs="Times New Roman"/>
          <w:sz w:val="24"/>
          <w:szCs w:val="24"/>
        </w:rPr>
      </w:pPr>
      <w:r w:rsidRPr="00654A60">
        <w:rPr>
          <w:rFonts w:ascii="Times New Roman" w:hAnsi="Times New Roman" w:cs="Times New Roman"/>
          <w:sz w:val="24"/>
          <w:szCs w:val="24"/>
        </w:rPr>
        <w:t xml:space="preserve">Subject: User Story Clarifications </w:t>
      </w:r>
    </w:p>
    <w:p w14:paraId="7D3DA9C5" w14:textId="54EC338B" w:rsidR="00654A60" w:rsidRDefault="00654A60" w:rsidP="00654A60">
      <w:pPr>
        <w:rPr>
          <w:rFonts w:ascii="Times New Roman" w:hAnsi="Times New Roman" w:cs="Times New Roman"/>
          <w:sz w:val="24"/>
          <w:szCs w:val="24"/>
        </w:rPr>
      </w:pPr>
      <w:r w:rsidRPr="00654A60">
        <w:rPr>
          <w:rFonts w:ascii="Times New Roman" w:hAnsi="Times New Roman" w:cs="Times New Roman"/>
          <w:sz w:val="24"/>
          <w:szCs w:val="24"/>
        </w:rPr>
        <w:t xml:space="preserve">Dear </w:t>
      </w:r>
      <w:r w:rsidR="00616A37">
        <w:rPr>
          <w:rFonts w:ascii="Times New Roman" w:hAnsi="Times New Roman" w:cs="Times New Roman"/>
          <w:sz w:val="24"/>
          <w:szCs w:val="24"/>
        </w:rPr>
        <w:t>Product Owner</w:t>
      </w:r>
      <w:r w:rsidRPr="00654A60">
        <w:rPr>
          <w:rFonts w:ascii="Times New Roman" w:hAnsi="Times New Roman" w:cs="Times New Roman"/>
          <w:sz w:val="24"/>
          <w:szCs w:val="24"/>
        </w:rPr>
        <w:t xml:space="preserve">, </w:t>
      </w:r>
    </w:p>
    <w:p w14:paraId="36136031" w14:textId="25AC50E9" w:rsidR="00C96DC8" w:rsidRPr="00654A60" w:rsidRDefault="00C96DC8" w:rsidP="00654A60">
      <w:pPr>
        <w:rPr>
          <w:rFonts w:ascii="Times New Roman" w:hAnsi="Times New Roman" w:cs="Times New Roman"/>
          <w:sz w:val="24"/>
          <w:szCs w:val="24"/>
        </w:rPr>
      </w:pPr>
      <w:r>
        <w:rPr>
          <w:rFonts w:ascii="Times New Roman" w:hAnsi="Times New Roman" w:cs="Times New Roman"/>
          <w:sz w:val="24"/>
          <w:szCs w:val="24"/>
        </w:rPr>
        <w:tab/>
      </w:r>
      <w:r w:rsidR="00B457CF">
        <w:rPr>
          <w:rFonts w:ascii="Times New Roman" w:hAnsi="Times New Roman" w:cs="Times New Roman"/>
          <w:sz w:val="24"/>
          <w:szCs w:val="24"/>
        </w:rPr>
        <w:t xml:space="preserve">I am reaching out to you for some clarifications on the user stories that were provided to us for SNHU </w:t>
      </w:r>
      <w:r w:rsidR="00A03839">
        <w:rPr>
          <w:rFonts w:ascii="Times New Roman" w:hAnsi="Times New Roman" w:cs="Times New Roman"/>
          <w:sz w:val="24"/>
          <w:szCs w:val="24"/>
        </w:rPr>
        <w:t xml:space="preserve">Travel. We are currently working on </w:t>
      </w:r>
      <w:r w:rsidR="001237FE">
        <w:rPr>
          <w:rFonts w:ascii="Times New Roman" w:hAnsi="Times New Roman" w:cs="Times New Roman"/>
          <w:sz w:val="24"/>
          <w:szCs w:val="24"/>
        </w:rPr>
        <w:t>creating the test cases for this project and would like to see if we could get more details as to what the users are expecting?</w:t>
      </w:r>
      <w:r w:rsidR="00E83E50">
        <w:rPr>
          <w:rFonts w:ascii="Times New Roman" w:hAnsi="Times New Roman" w:cs="Times New Roman"/>
          <w:sz w:val="24"/>
          <w:szCs w:val="24"/>
        </w:rPr>
        <w:t xml:space="preserve"> If there are more details of what the users would like, could you please send them over to my team at the earliest convenience? </w:t>
      </w:r>
      <w:r w:rsidR="003D25FC">
        <w:rPr>
          <w:rFonts w:ascii="Times New Roman" w:hAnsi="Times New Roman" w:cs="Times New Roman"/>
          <w:sz w:val="24"/>
          <w:szCs w:val="24"/>
        </w:rPr>
        <w:t>If we already have all the details provided, would it be possible to set up a meeting with</w:t>
      </w:r>
      <w:r w:rsidR="006E5ACA">
        <w:rPr>
          <w:rFonts w:ascii="Times New Roman" w:hAnsi="Times New Roman" w:cs="Times New Roman"/>
          <w:sz w:val="24"/>
          <w:szCs w:val="24"/>
        </w:rPr>
        <w:t xml:space="preserve"> my team and</w:t>
      </w:r>
      <w:r w:rsidR="003D25FC">
        <w:rPr>
          <w:rFonts w:ascii="Times New Roman" w:hAnsi="Times New Roman" w:cs="Times New Roman"/>
          <w:sz w:val="24"/>
          <w:szCs w:val="24"/>
        </w:rPr>
        <w:t xml:space="preserve"> the user</w:t>
      </w:r>
      <w:r w:rsidR="006E5ACA">
        <w:rPr>
          <w:rFonts w:ascii="Times New Roman" w:hAnsi="Times New Roman" w:cs="Times New Roman"/>
          <w:sz w:val="24"/>
          <w:szCs w:val="24"/>
        </w:rPr>
        <w:t>s</w:t>
      </w:r>
      <w:r w:rsidR="003D25FC">
        <w:rPr>
          <w:rFonts w:ascii="Times New Roman" w:hAnsi="Times New Roman" w:cs="Times New Roman"/>
          <w:sz w:val="24"/>
          <w:szCs w:val="24"/>
        </w:rPr>
        <w:t xml:space="preserve"> interviewed </w:t>
      </w:r>
      <w:r w:rsidR="006E5ACA">
        <w:rPr>
          <w:rFonts w:ascii="Times New Roman" w:hAnsi="Times New Roman" w:cs="Times New Roman"/>
          <w:sz w:val="24"/>
          <w:szCs w:val="24"/>
        </w:rPr>
        <w:t xml:space="preserve">so we could get some clarification to what they would like to see and possibly ask some more detailed questions to ensure we are providing what is expected? Thank you for you help and I look forward to your response. </w:t>
      </w:r>
    </w:p>
    <w:p w14:paraId="2CB18487" w14:textId="77777777" w:rsidR="00654A60" w:rsidRPr="00654A60" w:rsidRDefault="00654A60" w:rsidP="00654A60">
      <w:pPr>
        <w:rPr>
          <w:rFonts w:ascii="Times New Roman" w:hAnsi="Times New Roman" w:cs="Times New Roman"/>
          <w:sz w:val="24"/>
          <w:szCs w:val="24"/>
        </w:rPr>
      </w:pPr>
      <w:r w:rsidRPr="00654A60">
        <w:rPr>
          <w:rFonts w:ascii="Times New Roman" w:hAnsi="Times New Roman" w:cs="Times New Roman"/>
          <w:sz w:val="24"/>
          <w:szCs w:val="24"/>
        </w:rPr>
        <w:t xml:space="preserve">Thanks, </w:t>
      </w:r>
    </w:p>
    <w:p w14:paraId="68818924" w14:textId="30901BA5" w:rsidR="00654A60" w:rsidRPr="009F4366" w:rsidRDefault="00C96DC8" w:rsidP="00654A60">
      <w:pPr>
        <w:rPr>
          <w:rFonts w:ascii="Times New Roman" w:hAnsi="Times New Roman" w:cs="Times New Roman"/>
          <w:sz w:val="24"/>
          <w:szCs w:val="24"/>
        </w:rPr>
      </w:pPr>
      <w:r>
        <w:rPr>
          <w:rFonts w:ascii="Times New Roman" w:hAnsi="Times New Roman" w:cs="Times New Roman"/>
          <w:sz w:val="24"/>
          <w:szCs w:val="24"/>
        </w:rPr>
        <w:t>Chris King</w:t>
      </w:r>
    </w:p>
    <w:p w14:paraId="5DB5416D" w14:textId="308E6451" w:rsidR="00E41BD8" w:rsidRDefault="00E41BD8">
      <w:pPr>
        <w:rPr>
          <w:rFonts w:ascii="Times New Roman" w:hAnsi="Times New Roman" w:cs="Times New Roman"/>
          <w:sz w:val="24"/>
          <w:szCs w:val="24"/>
        </w:rPr>
      </w:pPr>
    </w:p>
    <w:sectPr w:rsidR="00E41B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5D0A3" w14:textId="77777777" w:rsidR="00041B4B" w:rsidRDefault="00041B4B" w:rsidP="007736E0">
      <w:pPr>
        <w:spacing w:after="0" w:line="240" w:lineRule="auto"/>
      </w:pPr>
      <w:r>
        <w:separator/>
      </w:r>
    </w:p>
  </w:endnote>
  <w:endnote w:type="continuationSeparator" w:id="0">
    <w:p w14:paraId="22F1B3EC" w14:textId="77777777" w:rsidR="00041B4B" w:rsidRDefault="00041B4B" w:rsidP="0077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C547" w14:textId="77777777" w:rsidR="00041B4B" w:rsidRDefault="00041B4B" w:rsidP="007736E0">
      <w:pPr>
        <w:spacing w:after="0" w:line="240" w:lineRule="auto"/>
      </w:pPr>
      <w:r>
        <w:separator/>
      </w:r>
    </w:p>
  </w:footnote>
  <w:footnote w:type="continuationSeparator" w:id="0">
    <w:p w14:paraId="264D59FB" w14:textId="77777777" w:rsidR="00041B4B" w:rsidRDefault="00041B4B" w:rsidP="00773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413759"/>
      <w:docPartObj>
        <w:docPartGallery w:val="Page Numbers (Top of Page)"/>
        <w:docPartUnique/>
      </w:docPartObj>
    </w:sdtPr>
    <w:sdtEndPr>
      <w:rPr>
        <w:noProof/>
      </w:rPr>
    </w:sdtEndPr>
    <w:sdtContent>
      <w:p w14:paraId="0A1304A9" w14:textId="0ADE9908" w:rsidR="00A545AF" w:rsidRDefault="00A545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6E7178" w14:textId="77777777" w:rsidR="007736E0" w:rsidRDefault="007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95EE9"/>
    <w:multiLevelType w:val="multilevel"/>
    <w:tmpl w:val="CB6A1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A77E0"/>
    <w:multiLevelType w:val="multilevel"/>
    <w:tmpl w:val="53844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66089"/>
    <w:multiLevelType w:val="multilevel"/>
    <w:tmpl w:val="5DC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155520">
    <w:abstractNumId w:val="2"/>
  </w:num>
  <w:num w:numId="2" w16cid:durableId="300381954">
    <w:abstractNumId w:val="0"/>
  </w:num>
  <w:num w:numId="3" w16cid:durableId="79521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8B"/>
    <w:rsid w:val="0002410B"/>
    <w:rsid w:val="00041B4B"/>
    <w:rsid w:val="00080C32"/>
    <w:rsid w:val="00080F8B"/>
    <w:rsid w:val="0008579C"/>
    <w:rsid w:val="000D2E5D"/>
    <w:rsid w:val="000F0BA9"/>
    <w:rsid w:val="00100943"/>
    <w:rsid w:val="001237FE"/>
    <w:rsid w:val="0012454D"/>
    <w:rsid w:val="001573BE"/>
    <w:rsid w:val="001912F9"/>
    <w:rsid w:val="001D6021"/>
    <w:rsid w:val="001F382B"/>
    <w:rsid w:val="00200715"/>
    <w:rsid w:val="00206CCA"/>
    <w:rsid w:val="002121C8"/>
    <w:rsid w:val="00222649"/>
    <w:rsid w:val="00235909"/>
    <w:rsid w:val="00235D2C"/>
    <w:rsid w:val="002405F5"/>
    <w:rsid w:val="002B69F8"/>
    <w:rsid w:val="002D61D2"/>
    <w:rsid w:val="00310254"/>
    <w:rsid w:val="0033188F"/>
    <w:rsid w:val="00334248"/>
    <w:rsid w:val="00350B05"/>
    <w:rsid w:val="00364208"/>
    <w:rsid w:val="0039403E"/>
    <w:rsid w:val="003973B8"/>
    <w:rsid w:val="003A3019"/>
    <w:rsid w:val="003A6972"/>
    <w:rsid w:val="003D25FC"/>
    <w:rsid w:val="003F0E67"/>
    <w:rsid w:val="00413E21"/>
    <w:rsid w:val="004441A1"/>
    <w:rsid w:val="004828F9"/>
    <w:rsid w:val="004B36FD"/>
    <w:rsid w:val="004E3B2F"/>
    <w:rsid w:val="004F5A74"/>
    <w:rsid w:val="004F75A1"/>
    <w:rsid w:val="00504C67"/>
    <w:rsid w:val="0053333E"/>
    <w:rsid w:val="005414D8"/>
    <w:rsid w:val="00571DE2"/>
    <w:rsid w:val="00586E1F"/>
    <w:rsid w:val="00586E3B"/>
    <w:rsid w:val="00596885"/>
    <w:rsid w:val="005B08F2"/>
    <w:rsid w:val="005C43BB"/>
    <w:rsid w:val="005D4929"/>
    <w:rsid w:val="005D6365"/>
    <w:rsid w:val="00616A37"/>
    <w:rsid w:val="00654A60"/>
    <w:rsid w:val="00681FA9"/>
    <w:rsid w:val="006E5ACA"/>
    <w:rsid w:val="007431F5"/>
    <w:rsid w:val="007736E0"/>
    <w:rsid w:val="007828AA"/>
    <w:rsid w:val="00807B65"/>
    <w:rsid w:val="00886653"/>
    <w:rsid w:val="00886898"/>
    <w:rsid w:val="008974D1"/>
    <w:rsid w:val="008C0080"/>
    <w:rsid w:val="00917998"/>
    <w:rsid w:val="00925C0D"/>
    <w:rsid w:val="0092746E"/>
    <w:rsid w:val="00963AEA"/>
    <w:rsid w:val="009B2160"/>
    <w:rsid w:val="009F4366"/>
    <w:rsid w:val="00A03839"/>
    <w:rsid w:val="00A05CA0"/>
    <w:rsid w:val="00A1041F"/>
    <w:rsid w:val="00A3509A"/>
    <w:rsid w:val="00A50C34"/>
    <w:rsid w:val="00A545AF"/>
    <w:rsid w:val="00A623A4"/>
    <w:rsid w:val="00A70A6C"/>
    <w:rsid w:val="00AB78A1"/>
    <w:rsid w:val="00B043F6"/>
    <w:rsid w:val="00B457CF"/>
    <w:rsid w:val="00B46838"/>
    <w:rsid w:val="00B765D5"/>
    <w:rsid w:val="00BA422B"/>
    <w:rsid w:val="00BC68DD"/>
    <w:rsid w:val="00BD4753"/>
    <w:rsid w:val="00BE65D7"/>
    <w:rsid w:val="00C175E7"/>
    <w:rsid w:val="00C465CF"/>
    <w:rsid w:val="00C63730"/>
    <w:rsid w:val="00C96DC8"/>
    <w:rsid w:val="00CA1AC9"/>
    <w:rsid w:val="00CF6C0A"/>
    <w:rsid w:val="00DE0AF9"/>
    <w:rsid w:val="00DF1FA2"/>
    <w:rsid w:val="00E04EDE"/>
    <w:rsid w:val="00E33E5B"/>
    <w:rsid w:val="00E41BD8"/>
    <w:rsid w:val="00E54CF2"/>
    <w:rsid w:val="00E64164"/>
    <w:rsid w:val="00E83E50"/>
    <w:rsid w:val="00E87149"/>
    <w:rsid w:val="00E87CCA"/>
    <w:rsid w:val="00EF6185"/>
    <w:rsid w:val="00F022BC"/>
    <w:rsid w:val="00FA230A"/>
    <w:rsid w:val="00FE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5030"/>
  <w15:chartTrackingRefBased/>
  <w15:docId w15:val="{D7A9E687-466A-474C-B390-9095C3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3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E0"/>
  </w:style>
  <w:style w:type="paragraph" w:styleId="Footer">
    <w:name w:val="footer"/>
    <w:basedOn w:val="Normal"/>
    <w:link w:val="FooterChar"/>
    <w:uiPriority w:val="99"/>
    <w:unhideWhenUsed/>
    <w:rsid w:val="00773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15547">
      <w:bodyDiv w:val="1"/>
      <w:marLeft w:val="0"/>
      <w:marRight w:val="0"/>
      <w:marTop w:val="0"/>
      <w:marBottom w:val="0"/>
      <w:divBdr>
        <w:top w:val="none" w:sz="0" w:space="0" w:color="auto"/>
        <w:left w:val="none" w:sz="0" w:space="0" w:color="auto"/>
        <w:bottom w:val="none" w:sz="0" w:space="0" w:color="auto"/>
        <w:right w:val="none" w:sz="0" w:space="0" w:color="auto"/>
      </w:divBdr>
    </w:div>
    <w:div w:id="650717025">
      <w:bodyDiv w:val="1"/>
      <w:marLeft w:val="0"/>
      <w:marRight w:val="0"/>
      <w:marTop w:val="0"/>
      <w:marBottom w:val="0"/>
      <w:divBdr>
        <w:top w:val="none" w:sz="0" w:space="0" w:color="auto"/>
        <w:left w:val="none" w:sz="0" w:space="0" w:color="auto"/>
        <w:bottom w:val="none" w:sz="0" w:space="0" w:color="auto"/>
        <w:right w:val="none" w:sz="0" w:space="0" w:color="auto"/>
      </w:divBdr>
    </w:div>
    <w:div w:id="1101991077">
      <w:bodyDiv w:val="1"/>
      <w:marLeft w:val="0"/>
      <w:marRight w:val="0"/>
      <w:marTop w:val="0"/>
      <w:marBottom w:val="0"/>
      <w:divBdr>
        <w:top w:val="none" w:sz="0" w:space="0" w:color="auto"/>
        <w:left w:val="none" w:sz="0" w:space="0" w:color="auto"/>
        <w:bottom w:val="none" w:sz="0" w:space="0" w:color="auto"/>
        <w:right w:val="none" w:sz="0" w:space="0" w:color="auto"/>
      </w:divBdr>
    </w:div>
    <w:div w:id="11394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fg\OneDrive\Documents\Custom%20Office%20Templates\Scho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template.dotx</Template>
  <TotalTime>36</TotalTime>
  <Pages>3</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king</dc:creator>
  <cp:keywords/>
  <dc:description/>
  <cp:lastModifiedBy>King, Christopher</cp:lastModifiedBy>
  <cp:revision>32</cp:revision>
  <dcterms:created xsi:type="dcterms:W3CDTF">2023-07-23T19:29:00Z</dcterms:created>
  <dcterms:modified xsi:type="dcterms:W3CDTF">2023-07-23T20:04:00Z</dcterms:modified>
</cp:coreProperties>
</file>